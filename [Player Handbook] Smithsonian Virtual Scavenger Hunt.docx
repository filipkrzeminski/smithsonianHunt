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6C2FD6" w14:textId="3C1B10FA" w:rsidR="00935B62" w:rsidRPr="000A632D" w:rsidRDefault="008B5B43" w:rsidP="007F48E3">
      <w:pPr>
        <w:pStyle w:val="Title"/>
        <w:rPr>
          <w:lang w:val="en-US"/>
        </w:rPr>
      </w:pPr>
      <w:r>
        <w:drawing>
          <wp:anchor distT="0" distB="0" distL="114300" distR="114300" simplePos="0" relativeHeight="251658240" behindDoc="0" locked="0" layoutInCell="1" allowOverlap="1" wp14:anchorId="049070D1" wp14:editId="46DE1549">
            <wp:simplePos x="0" y="0"/>
            <wp:positionH relativeFrom="column">
              <wp:posOffset>-492368</wp:posOffset>
            </wp:positionH>
            <wp:positionV relativeFrom="paragraph">
              <wp:posOffset>-506383</wp:posOffset>
            </wp:positionV>
            <wp:extent cx="2078114" cy="1349220"/>
            <wp:effectExtent l="152400" t="152400" r="360680" b="36576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1221" cy="13642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5F0E9A" w14:textId="77777777" w:rsidR="00106AD3" w:rsidRDefault="00106AD3" w:rsidP="008B5B43">
      <w:pPr>
        <w:pStyle w:val="Subtitle"/>
        <w:ind w:left="2880"/>
      </w:pPr>
      <w:r>
        <w:t>Smithsonian Museum of Natural History</w:t>
      </w:r>
    </w:p>
    <w:p w14:paraId="2F1C99C4" w14:textId="1D6187C5" w:rsidR="00763F07" w:rsidRDefault="00106AD3" w:rsidP="004E78C1">
      <w:pPr>
        <w:pStyle w:val="Subtitle"/>
        <w:ind w:left="2880"/>
      </w:pPr>
      <w:r>
        <w:t>SCAVENGER HUNT</w:t>
      </w:r>
    </w:p>
    <w:p w14:paraId="35240158" w14:textId="77777777" w:rsidR="00C503C4" w:rsidRDefault="00C503C4" w:rsidP="00C503C4">
      <w:pPr>
        <w:pStyle w:val="Heading1"/>
      </w:pPr>
      <w:r>
        <w:t>Your Team</w:t>
      </w:r>
    </w:p>
    <w:p w14:paraId="415463BC" w14:textId="77777777" w:rsidR="00C503C4" w:rsidRPr="00543F80" w:rsidRDefault="00C503C4" w:rsidP="00C503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4145"/>
      </w:tblGrid>
      <w:tr w:rsidR="00C503C4" w14:paraId="7ACC8D7F" w14:textId="77777777" w:rsidTr="00D8598D">
        <w:tc>
          <w:tcPr>
            <w:tcW w:w="2425" w:type="dxa"/>
          </w:tcPr>
          <w:p w14:paraId="7AB7DC11" w14:textId="76278C11" w:rsidR="00C503C4" w:rsidRDefault="00C503C4" w:rsidP="00D8598D">
            <w:r>
              <w:t>Team Name:</w:t>
            </w:r>
          </w:p>
        </w:tc>
        <w:tc>
          <w:tcPr>
            <w:tcW w:w="4145" w:type="dxa"/>
            <w:tcBorders>
              <w:bottom w:val="single" w:sz="4" w:space="0" w:color="auto"/>
            </w:tcBorders>
          </w:tcPr>
          <w:p w14:paraId="7A827B99" w14:textId="77777777" w:rsidR="00C503C4" w:rsidRDefault="00C503C4" w:rsidP="00D8598D"/>
        </w:tc>
      </w:tr>
      <w:tr w:rsidR="00C503C4" w14:paraId="76891D54" w14:textId="77777777" w:rsidTr="00D8598D">
        <w:tc>
          <w:tcPr>
            <w:tcW w:w="2425" w:type="dxa"/>
          </w:tcPr>
          <w:p w14:paraId="5D830A2C" w14:textId="05370892" w:rsidR="00C503C4" w:rsidRDefault="00C503C4" w:rsidP="00D8598D">
            <w:bookmarkStart w:id="0" w:name="_Hlk38439033"/>
            <w:r>
              <w:t>Who is on your team?</w:t>
            </w:r>
          </w:p>
        </w:tc>
        <w:tc>
          <w:tcPr>
            <w:tcW w:w="4145" w:type="dxa"/>
            <w:tcBorders>
              <w:bottom w:val="single" w:sz="4" w:space="0" w:color="auto"/>
            </w:tcBorders>
          </w:tcPr>
          <w:p w14:paraId="072A22E3" w14:textId="0AB7980D" w:rsidR="00C503C4" w:rsidRDefault="00C503C4" w:rsidP="00D8598D"/>
        </w:tc>
      </w:tr>
      <w:bookmarkEnd w:id="0"/>
    </w:tbl>
    <w:p w14:paraId="57C82AEF" w14:textId="77777777" w:rsidR="00C503C4" w:rsidRPr="00C503C4" w:rsidRDefault="00C503C4" w:rsidP="00C503C4"/>
    <w:p w14:paraId="7E9E56B9" w14:textId="77777777" w:rsidR="00F17BA4" w:rsidRDefault="00F17BA4" w:rsidP="00F17BA4">
      <w:pPr>
        <w:pStyle w:val="Heading1"/>
      </w:pPr>
      <w:r>
        <w:t>The Nitty Gritty</w:t>
      </w:r>
    </w:p>
    <w:p w14:paraId="2E0137C8" w14:textId="329BA587" w:rsidR="00997E64" w:rsidRDefault="00763F07" w:rsidP="00106AD3">
      <w:pPr>
        <w:pStyle w:val="ListParagraph"/>
        <w:numPr>
          <w:ilvl w:val="0"/>
          <w:numId w:val="7"/>
        </w:numPr>
      </w:pPr>
      <w:r>
        <w:t>G</w:t>
      </w:r>
      <w:r w:rsidR="00997E64">
        <w:t xml:space="preserve">o through the </w:t>
      </w:r>
      <w:hyperlink r:id="rId11" w:history="1">
        <w:r w:rsidR="00997E64" w:rsidRPr="00997E64">
          <w:rPr>
            <w:rStyle w:val="Hyperlink"/>
          </w:rPr>
          <w:t>Virtu</w:t>
        </w:r>
        <w:r w:rsidR="00997E64" w:rsidRPr="00997E64">
          <w:rPr>
            <w:rStyle w:val="Hyperlink"/>
          </w:rPr>
          <w:t>a</w:t>
        </w:r>
        <w:r w:rsidR="00997E64" w:rsidRPr="00997E64">
          <w:rPr>
            <w:rStyle w:val="Hyperlink"/>
          </w:rPr>
          <w:t>l Tour</w:t>
        </w:r>
      </w:hyperlink>
      <w:r w:rsidR="00997E64">
        <w:t xml:space="preserve"> and answer as many questions as you can</w:t>
      </w:r>
      <w:r>
        <w:t xml:space="preserve"> from the sheet below in the allocated </w:t>
      </w:r>
      <w:r w:rsidR="00B60B65">
        <w:t>time.</w:t>
      </w:r>
    </w:p>
    <w:p w14:paraId="169FE721" w14:textId="40763362" w:rsidR="00763F07" w:rsidRDefault="004E78C1" w:rsidP="00106AD3">
      <w:pPr>
        <w:pStyle w:val="ListParagraph"/>
        <w:numPr>
          <w:ilvl w:val="0"/>
          <w:numId w:val="7"/>
        </w:numPr>
      </w:pPr>
      <w:r>
        <w:t>Create a</w:t>
      </w:r>
      <w:r w:rsidR="00763F07">
        <w:t xml:space="preserve"> </w:t>
      </w:r>
      <w:r w:rsidR="00B60B65">
        <w:t>private meeting for your team and share a copy of this document, preferably where you can all co-edit</w:t>
      </w:r>
      <w:r w:rsidR="00763F07">
        <w:t>.</w:t>
      </w:r>
    </w:p>
    <w:p w14:paraId="6979784B" w14:textId="7209FC63" w:rsidR="00106AD3" w:rsidRDefault="00106AD3" w:rsidP="00106AD3">
      <w:pPr>
        <w:pStyle w:val="ListParagraph"/>
        <w:numPr>
          <w:ilvl w:val="0"/>
          <w:numId w:val="7"/>
        </w:numPr>
      </w:pPr>
      <w:r>
        <w:t xml:space="preserve">NO CHEATING!  As in finding answers outside of the museum </w:t>
      </w:r>
      <w:r w:rsidR="00F82DC3">
        <w:t xml:space="preserve">virtual </w:t>
      </w:r>
      <w:r>
        <w:t>tour</w:t>
      </w:r>
      <w:r w:rsidR="00F82DC3">
        <w:t>.</w:t>
      </w:r>
    </w:p>
    <w:p w14:paraId="042451E9" w14:textId="733BE1BF" w:rsidR="00C37107" w:rsidRDefault="00C37107" w:rsidP="00106AD3">
      <w:pPr>
        <w:pStyle w:val="ListParagraph"/>
        <w:numPr>
          <w:ilvl w:val="0"/>
          <w:numId w:val="7"/>
        </w:numPr>
      </w:pPr>
      <w:r>
        <w:t>Take the first few minutes to explore the museum and familiarize yourself with the different areas.  As you explore, you’ll become more efficient at identifying where to find certain objects.</w:t>
      </w:r>
    </w:p>
    <w:p w14:paraId="68EDA4B2" w14:textId="7B9B1297" w:rsidR="00F17BA4" w:rsidRDefault="00F17BA4" w:rsidP="00F17BA4"/>
    <w:p w14:paraId="072532DB" w14:textId="6B522C9C" w:rsidR="00F17BA4" w:rsidRDefault="00F17BA4" w:rsidP="00F17BA4">
      <w:pPr>
        <w:pStyle w:val="Heading1"/>
      </w:pPr>
      <w:r>
        <w:t>Museum Tour Details</w:t>
      </w:r>
    </w:p>
    <w:p w14:paraId="78766A62" w14:textId="77777777" w:rsidR="00B60B65" w:rsidRDefault="00B60B65" w:rsidP="00B60B65">
      <w:pPr>
        <w:pStyle w:val="ListParagraph"/>
      </w:pPr>
    </w:p>
    <w:p w14:paraId="4E8E187F" w14:textId="4F61DF16" w:rsidR="00C37107" w:rsidRDefault="00C37107" w:rsidP="00980480">
      <w:pPr>
        <w:pStyle w:val="ListParagraph"/>
        <w:numPr>
          <w:ilvl w:val="0"/>
          <w:numId w:val="7"/>
        </w:numPr>
      </w:pPr>
      <w:r>
        <w:t xml:space="preserve">The virtual tour allows you to look all around (so do look up) and zoom closer on exibits, which you will need to read some labels required to answer questions.  NOTE that depending on your internet connection speed, you might have to wait a second or two for the higher resolution image to </w:t>
      </w:r>
      <w:r w:rsidR="00980480">
        <w:t>load.  General guidance is that if a plaque is not readable then it was not used to answer a question.</w:t>
      </w:r>
    </w:p>
    <w:p w14:paraId="1F84915F" w14:textId="5A8229E5" w:rsidR="00F17BA4" w:rsidRDefault="00F17BA4" w:rsidP="00106AD3">
      <w:pPr>
        <w:pStyle w:val="ListParagraph"/>
        <w:numPr>
          <w:ilvl w:val="0"/>
          <w:numId w:val="7"/>
        </w:numPr>
      </w:pPr>
      <w:r>
        <w:t xml:space="preserve">The virtual museum is composed of 3 levels, with multiple Halls (large open spaces) and Virtual </w:t>
      </w:r>
      <w:r w:rsidR="00C37107">
        <w:t>Viewpoints</w:t>
      </w:r>
      <w:r>
        <w:t xml:space="preserve"> (dots on the map you can click to put your avatar.  All of it is accessible with a map in the upper right-hand corner.</w:t>
      </w:r>
    </w:p>
    <w:p w14:paraId="3F0FF805" w14:textId="62AAB3FA" w:rsidR="00F17BA4" w:rsidRDefault="00F17BA4" w:rsidP="00F17BA4">
      <w:pPr>
        <w:ind w:left="720"/>
      </w:pPr>
      <w:r>
        <w:rPr>
          <w:noProof/>
        </w:rPr>
        <w:drawing>
          <wp:inline distT="0" distB="0" distL="0" distR="0" wp14:anchorId="49C767B2" wp14:editId="16149EBD">
            <wp:extent cx="2966660" cy="1387928"/>
            <wp:effectExtent l="152400" t="152400" r="367665" b="365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8585" cy="1398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7D6A22" w14:textId="6BE95763" w:rsidR="004E78C1" w:rsidRDefault="00F17BA4" w:rsidP="00106AD3">
      <w:pPr>
        <w:pStyle w:val="ListParagraph"/>
        <w:numPr>
          <w:ilvl w:val="0"/>
          <w:numId w:val="7"/>
        </w:numPr>
      </w:pPr>
      <w:r>
        <w:lastRenderedPageBreak/>
        <w:t>On the bottom there is a navigation tool bar which will tell you the Hall and Virtual View Point you currently occupy.  Hence in the picture below</w:t>
      </w:r>
      <w:r w:rsidR="004E78C1">
        <w:t xml:space="preserve"> ‘Mammal Hall’ is the hall name and ‘North America 2’ is the </w:t>
      </w:r>
      <w:r>
        <w:t xml:space="preserve">Virtual </w:t>
      </w:r>
      <w:r w:rsidR="00C37107">
        <w:t>Viewpoint</w:t>
      </w:r>
      <w:r w:rsidR="004E78C1">
        <w:t>.</w:t>
      </w:r>
      <w:r>
        <w:t xml:space="preserve">  These are important </w:t>
      </w:r>
      <w:r w:rsidR="00C37107">
        <w:t>in answering some questions.</w:t>
      </w:r>
    </w:p>
    <w:p w14:paraId="3A820DFE" w14:textId="796467ED" w:rsidR="004E78C1" w:rsidRDefault="004E78C1" w:rsidP="004E78C1">
      <w:pPr>
        <w:ind w:left="1080"/>
      </w:pPr>
      <w:r>
        <w:rPr>
          <w:noProof/>
        </w:rPr>
        <w:drawing>
          <wp:inline distT="0" distB="0" distL="0" distR="0" wp14:anchorId="1BF3F526" wp14:editId="44AE647D">
            <wp:extent cx="2188029" cy="773072"/>
            <wp:effectExtent l="133350" t="114300" r="136525"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8242" cy="783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A9922" w14:textId="2089EB25" w:rsidR="004E78C1" w:rsidRDefault="004E78C1" w:rsidP="00E542A2">
      <w:pPr>
        <w:pStyle w:val="ListParagraph"/>
        <w:numPr>
          <w:ilvl w:val="1"/>
          <w:numId w:val="7"/>
        </w:numPr>
      </w:pPr>
      <w:r>
        <w:t>Questions that ask you to take a picture can be answered by</w:t>
      </w:r>
      <w:r w:rsidR="00C37107">
        <w:t xml:space="preserve"> taking a snapshot of your browser.  On windows this can be done with the </w:t>
      </w:r>
      <w:hyperlink r:id="rId14" w:history="1">
        <w:r w:rsidR="00C37107" w:rsidRPr="00C37107">
          <w:rPr>
            <w:rStyle w:val="Hyperlink"/>
          </w:rPr>
          <w:t>Windows Snipping Tool</w:t>
        </w:r>
      </w:hyperlink>
      <w:r w:rsidR="00C37107">
        <w:t xml:space="preserve"> and pasted into the document (make sure to use the </w:t>
      </w:r>
      <w:r>
        <w:t>‘</w:t>
      </w:r>
      <w:r w:rsidR="00171D87">
        <w:t>in line</w:t>
      </w:r>
      <w:r>
        <w:t xml:space="preserve"> with text’</w:t>
      </w:r>
      <w:r w:rsidR="00C37107">
        <w:t xml:space="preserve"> in Office Word</w:t>
      </w:r>
      <w:r>
        <w:t xml:space="preserve"> to avoid weird alignment</w:t>
      </w:r>
      <w:r w:rsidR="00C37107">
        <w:t>).</w:t>
      </w:r>
    </w:p>
    <w:p w14:paraId="4D08999C" w14:textId="76D22991" w:rsidR="004E78C1" w:rsidRDefault="004E78C1" w:rsidP="00C37107">
      <w:pPr>
        <w:ind w:left="1440"/>
      </w:pPr>
      <w:r>
        <w:rPr>
          <w:noProof/>
        </w:rPr>
        <w:drawing>
          <wp:inline distT="0" distB="0" distL="0" distR="0" wp14:anchorId="5CCDCDAC" wp14:editId="054C5BE2">
            <wp:extent cx="1758043" cy="764974"/>
            <wp:effectExtent l="133350" t="114300" r="147320" b="1689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90" t="49851" r="37894" b="32433"/>
                    <a:stretch/>
                  </pic:blipFill>
                  <pic:spPr bwMode="auto">
                    <a:xfrm>
                      <a:off x="0" y="0"/>
                      <a:ext cx="1781438" cy="7751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919C47" w14:textId="58BEE469" w:rsidR="004E78C1" w:rsidRDefault="004E78C1" w:rsidP="004E78C1">
      <w:pPr>
        <w:pStyle w:val="ListParagraph"/>
        <w:numPr>
          <w:ilvl w:val="1"/>
          <w:numId w:val="7"/>
        </w:numPr>
      </w:pPr>
      <w:r>
        <w:t>It’s also recommen</w:t>
      </w:r>
      <w:r w:rsidR="00171D87">
        <w:t>ded to note down the Hall and Room where the pic was taken.</w:t>
      </w:r>
    </w:p>
    <w:p w14:paraId="2ED9DAA3" w14:textId="4D92D313" w:rsidR="00C503C4" w:rsidRDefault="00980480" w:rsidP="00106AD3">
      <w:pPr>
        <w:pStyle w:val="ListParagraph"/>
        <w:numPr>
          <w:ilvl w:val="0"/>
          <w:numId w:val="7"/>
        </w:numPr>
      </w:pPr>
      <w:r>
        <w:t>Throughout</w:t>
      </w:r>
      <w:r w:rsidR="004E78C1">
        <w:t xml:space="preserve"> the </w:t>
      </w:r>
      <w:r w:rsidR="00171D87">
        <w:t>exhibits</w:t>
      </w:r>
      <w:r w:rsidR="004E78C1">
        <w:t xml:space="preserve"> there are </w:t>
      </w:r>
      <w:r w:rsidR="00171D87">
        <w:t xml:space="preserve">‘camera’ </w:t>
      </w:r>
      <w:r w:rsidR="004E78C1">
        <w:t xml:space="preserve">icons that allow you to click for a closer look.  Make sure you do </w:t>
      </w:r>
      <w:r w:rsidR="004E78C1">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09BAAB4" w14:textId="77777777" w:rsidR="00106AD3" w:rsidRDefault="00106AD3" w:rsidP="00106AD3">
      <w:pPr>
        <w:pStyle w:val="ListParagraph"/>
      </w:pPr>
    </w:p>
    <w:p w14:paraId="6C78D0EE" w14:textId="02F465D5" w:rsidR="00106AD3" w:rsidRDefault="00106AD3" w:rsidP="00106AD3"/>
    <w:p w14:paraId="0C8B54BC" w14:textId="033D5EBB" w:rsidR="00543F80" w:rsidRDefault="00543F80">
      <w:pPr>
        <w:spacing w:before="0" w:after="160" w:line="259" w:lineRule="auto"/>
      </w:pPr>
      <w:r>
        <w:br w:type="page"/>
      </w:r>
    </w:p>
    <w:p w14:paraId="6467CBDA" w14:textId="03AA4A96" w:rsidR="00543F80" w:rsidRDefault="00980480" w:rsidP="00980480">
      <w:pPr>
        <w:pStyle w:val="Title"/>
        <w:ind w:left="0"/>
      </w:pPr>
      <w:r>
        <w:lastRenderedPageBreak/>
        <w:t>Questions</w:t>
      </w:r>
    </w:p>
    <w:p w14:paraId="36FC0BC6" w14:textId="77777777" w:rsidR="00980480" w:rsidRDefault="00980480" w:rsidP="00106AD3"/>
    <w:p w14:paraId="3940C62A" w14:textId="1ACB3B47" w:rsidR="00BB3FF7" w:rsidRDefault="00BB3FF7" w:rsidP="00BB3FF7">
      <w:pPr>
        <w:pStyle w:val="Heading1"/>
      </w:pPr>
      <w:r>
        <w:t xml:space="preserve">Question </w:t>
      </w:r>
      <w:r w:rsidR="00543F80">
        <w:t xml:space="preserve">1 </w:t>
      </w:r>
      <w:r>
        <w:t>[5pts]</w:t>
      </w:r>
    </w:p>
    <w:p w14:paraId="6B3EC358" w14:textId="0A7E4CC9" w:rsidR="00543F80" w:rsidRDefault="00543F80" w:rsidP="00BB3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3221"/>
      </w:tblGrid>
      <w:tr w:rsidR="00543F80" w14:paraId="7D08C098" w14:textId="77777777" w:rsidTr="00543F80">
        <w:tc>
          <w:tcPr>
            <w:tcW w:w="4950" w:type="dxa"/>
          </w:tcPr>
          <w:p w14:paraId="09D82A66" w14:textId="739BCE2F" w:rsidR="00543F80" w:rsidRDefault="00543F80" w:rsidP="00543F80">
            <w:r>
              <w:t>Which part of the museum do I hang out at?</w:t>
            </w:r>
          </w:p>
          <w:p w14:paraId="07084E51" w14:textId="79E80C98" w:rsidR="00543F80" w:rsidRDefault="00543F80" w:rsidP="00D8598D">
            <w:r>
              <w:rPr>
                <w:noProof/>
              </w:rPr>
              <w:drawing>
                <wp:inline distT="0" distB="0" distL="0" distR="0" wp14:anchorId="459BDB66" wp14:editId="073CA5E9">
                  <wp:extent cx="1897039" cy="1488327"/>
                  <wp:effectExtent l="152400" t="152400" r="370205" b="3600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151" cy="1508813"/>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21" w:type="dxa"/>
            <w:tcBorders>
              <w:bottom w:val="single" w:sz="4" w:space="0" w:color="auto"/>
            </w:tcBorders>
            <w:vAlign w:val="bottom"/>
          </w:tcPr>
          <w:p w14:paraId="64B13345" w14:textId="77777777" w:rsidR="00543F80" w:rsidRDefault="00543F80" w:rsidP="00543F80"/>
        </w:tc>
      </w:tr>
    </w:tbl>
    <w:p w14:paraId="2A5481E7" w14:textId="77777777" w:rsidR="00543F80" w:rsidRDefault="00543F80" w:rsidP="00BB3FF7"/>
    <w:p w14:paraId="5303BAF7" w14:textId="7C4EBC54" w:rsidR="00AE57A4" w:rsidRDefault="00AE57A4" w:rsidP="00106AD3"/>
    <w:p w14:paraId="40E1067A" w14:textId="0131CCB4" w:rsidR="00AE57A4" w:rsidRDefault="00AE57A4" w:rsidP="00AE57A4">
      <w:pPr>
        <w:pStyle w:val="Heading1"/>
      </w:pPr>
      <w:r>
        <w:t xml:space="preserve">Question </w:t>
      </w:r>
      <w:r w:rsidR="00543F80">
        <w:t xml:space="preserve">2 </w:t>
      </w:r>
      <w:r>
        <w:t>[5pts]</w:t>
      </w:r>
    </w:p>
    <w:p w14:paraId="6E86BE26" w14:textId="4239B0D1"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1EA0226A" w14:textId="77777777" w:rsidTr="00543F80">
        <w:tc>
          <w:tcPr>
            <w:tcW w:w="5040" w:type="dxa"/>
          </w:tcPr>
          <w:p w14:paraId="6CD356E4" w14:textId="36190BD7" w:rsidR="00543F80" w:rsidRDefault="00543F80" w:rsidP="00D8598D">
            <w:r>
              <w:t>Take a picture of a T-Rex eating a Triceratops.</w:t>
            </w:r>
          </w:p>
        </w:tc>
        <w:tc>
          <w:tcPr>
            <w:tcW w:w="3240" w:type="dxa"/>
            <w:tcBorders>
              <w:bottom w:val="single" w:sz="4" w:space="0" w:color="auto"/>
            </w:tcBorders>
            <w:vAlign w:val="bottom"/>
          </w:tcPr>
          <w:p w14:paraId="02B96D3B" w14:textId="77777777" w:rsidR="00543F80" w:rsidRDefault="00543F80" w:rsidP="00543F80"/>
        </w:tc>
      </w:tr>
    </w:tbl>
    <w:p w14:paraId="3A410E6E" w14:textId="77777777" w:rsidR="00543F80" w:rsidRPr="00543F80" w:rsidRDefault="00543F80" w:rsidP="00543F80"/>
    <w:p w14:paraId="678DAADE" w14:textId="4B33D1AB" w:rsidR="00AE57A4" w:rsidRDefault="00AE57A4" w:rsidP="00106AD3"/>
    <w:p w14:paraId="0D262B87" w14:textId="31FD98D4" w:rsidR="00376E92" w:rsidRDefault="00376E92" w:rsidP="00376E92">
      <w:pPr>
        <w:pStyle w:val="Heading1"/>
      </w:pPr>
      <w:r>
        <w:t>Question</w:t>
      </w:r>
      <w:r w:rsidR="00543F80">
        <w:t xml:space="preserve"> 3</w:t>
      </w:r>
      <w:r>
        <w:t xml:space="preserve"> [15pts]</w:t>
      </w:r>
    </w:p>
    <w:p w14:paraId="68DCD966" w14:textId="7B8D1CD4"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461132FA" w14:textId="77777777" w:rsidTr="00543F80">
        <w:tc>
          <w:tcPr>
            <w:tcW w:w="5040" w:type="dxa"/>
          </w:tcPr>
          <w:p w14:paraId="27B9C0E7" w14:textId="77777777" w:rsidR="00543F80" w:rsidRDefault="00543F80" w:rsidP="00543F80">
            <w:r>
              <w:t>What practice in ancient Egypt pushed some animal species to near extinction?</w:t>
            </w:r>
          </w:p>
          <w:p w14:paraId="1C2A312A" w14:textId="77777777" w:rsidR="00543F80" w:rsidRDefault="00543F80" w:rsidP="00543F80"/>
          <w:p w14:paraId="19ACEA88" w14:textId="77777777" w:rsidR="00543F80" w:rsidRDefault="00543F80" w:rsidP="00543F80">
            <w:r>
              <w:t>Hint:</w:t>
            </w:r>
          </w:p>
          <w:p w14:paraId="49514EFB" w14:textId="56382D16" w:rsidR="00543F80" w:rsidRDefault="00543F80" w:rsidP="00D8598D">
            <w:r>
              <w:rPr>
                <w:noProof/>
              </w:rPr>
              <w:drawing>
                <wp:inline distT="0" distB="0" distL="0" distR="0" wp14:anchorId="493A508C" wp14:editId="5D30D99C">
                  <wp:extent cx="1685925" cy="1323975"/>
                  <wp:effectExtent l="152400" t="152400" r="37147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925" cy="132397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4F4FDE55" w14:textId="77777777" w:rsidR="00543F80" w:rsidRDefault="00543F80" w:rsidP="00543F80"/>
        </w:tc>
      </w:tr>
    </w:tbl>
    <w:p w14:paraId="6F97FE1A" w14:textId="44268739" w:rsidR="00543F80" w:rsidRDefault="00543F80" w:rsidP="00543F80"/>
    <w:p w14:paraId="151E7492" w14:textId="4C6AB6DE" w:rsidR="00543F80" w:rsidRDefault="00543F80">
      <w:pPr>
        <w:spacing w:before="0" w:after="160" w:line="259" w:lineRule="auto"/>
      </w:pPr>
      <w:r>
        <w:br w:type="page"/>
      </w:r>
    </w:p>
    <w:p w14:paraId="34F63479" w14:textId="77777777" w:rsidR="00543F80" w:rsidRPr="00543F80" w:rsidRDefault="00543F80" w:rsidP="00543F80"/>
    <w:p w14:paraId="30A711B8" w14:textId="4923B054" w:rsidR="00543F80" w:rsidRDefault="008B5B43" w:rsidP="00543F80">
      <w:pPr>
        <w:pStyle w:val="Heading1"/>
      </w:pPr>
      <w:r>
        <w:t xml:space="preserve">Question </w:t>
      </w:r>
      <w:r w:rsidR="00543F80">
        <w:t xml:space="preserve">4 </w:t>
      </w:r>
      <w:r w:rsidR="00BB3FF7">
        <w:t>[10pts]</w:t>
      </w:r>
    </w:p>
    <w:p w14:paraId="3097F744" w14:textId="29DE353E" w:rsidR="00543F80" w:rsidRDefault="00543F80" w:rsidP="00543F80"/>
    <w:p w14:paraId="2DE66E35" w14:textId="77777777" w:rsidR="00980480" w:rsidRDefault="00980480" w:rsidP="00980480">
      <w:r>
        <w:t>Take a picture of a Koala.</w:t>
      </w:r>
    </w:p>
    <w:p w14:paraId="4CEBD02E" w14:textId="0D9E4603" w:rsidR="00980480" w:rsidRDefault="00980480" w:rsidP="00106AD3"/>
    <w:p w14:paraId="0BF097A4" w14:textId="77777777" w:rsidR="00980480" w:rsidRDefault="00980480" w:rsidP="00106AD3"/>
    <w:p w14:paraId="3C4FD652" w14:textId="77777777" w:rsidR="00543F80" w:rsidRDefault="00543F80" w:rsidP="00106AD3"/>
    <w:p w14:paraId="668458A8" w14:textId="2A0D6EEB" w:rsidR="00BB3FF7" w:rsidRDefault="00BB3FF7" w:rsidP="00BB3FF7">
      <w:pPr>
        <w:pStyle w:val="Heading1"/>
      </w:pPr>
      <w:r>
        <w:t>Question</w:t>
      </w:r>
      <w:r w:rsidR="00543F80">
        <w:t xml:space="preserve"> 5</w:t>
      </w:r>
      <w:r>
        <w:t xml:space="preserve"> [10pts]</w:t>
      </w:r>
    </w:p>
    <w:p w14:paraId="6064E770" w14:textId="1A0FAB20"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7F8479AA" w14:textId="77777777" w:rsidTr="00D8598D">
        <w:tc>
          <w:tcPr>
            <w:tcW w:w="5040" w:type="dxa"/>
          </w:tcPr>
          <w:p w14:paraId="5C6188DF" w14:textId="77777777" w:rsidR="00543F80" w:rsidRDefault="00543F80" w:rsidP="00543F80">
            <w:r>
              <w:t>What kind of sculpture is this?</w:t>
            </w:r>
          </w:p>
          <w:p w14:paraId="28E5B9AF" w14:textId="46F5450A" w:rsidR="00543F80" w:rsidRDefault="00543F80" w:rsidP="00D8598D">
            <w:r>
              <w:rPr>
                <w:noProof/>
              </w:rPr>
              <w:drawing>
                <wp:inline distT="0" distB="0" distL="0" distR="0" wp14:anchorId="5E3A9465" wp14:editId="085BDB35">
                  <wp:extent cx="1841010" cy="1330036"/>
                  <wp:effectExtent l="152400" t="152400" r="368935" b="3657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3619" cy="133914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10113755" w14:textId="77777777" w:rsidR="00543F80" w:rsidRDefault="00543F80" w:rsidP="00D8598D"/>
        </w:tc>
      </w:tr>
    </w:tbl>
    <w:p w14:paraId="6624B2A1" w14:textId="619069A3" w:rsidR="00543F80" w:rsidRDefault="00543F80" w:rsidP="00543F80"/>
    <w:p w14:paraId="7C31733E" w14:textId="00142EBE" w:rsidR="00C503C4" w:rsidRDefault="00C503C4" w:rsidP="00543F80"/>
    <w:p w14:paraId="2151E68C" w14:textId="77777777" w:rsidR="00C503C4" w:rsidRPr="00543F80" w:rsidRDefault="00C503C4" w:rsidP="00543F80"/>
    <w:p w14:paraId="26CFEF8A" w14:textId="26EF2FDA" w:rsidR="00BB3FF7" w:rsidRDefault="00BB3FF7" w:rsidP="00BB3FF7">
      <w:pPr>
        <w:pStyle w:val="Heading1"/>
      </w:pPr>
      <w:r>
        <w:t xml:space="preserve">Question </w:t>
      </w:r>
      <w:r w:rsidR="00543F80">
        <w:t xml:space="preserve">6 </w:t>
      </w:r>
      <w:r>
        <w:t>[15pts]</w:t>
      </w:r>
    </w:p>
    <w:p w14:paraId="12253669" w14:textId="0EBC7055" w:rsidR="00BB3FF7" w:rsidRDefault="00BB3FF7" w:rsidP="00BB3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47AD6930" w14:textId="77777777" w:rsidTr="00D8598D">
        <w:tc>
          <w:tcPr>
            <w:tcW w:w="5040" w:type="dxa"/>
          </w:tcPr>
          <w:p w14:paraId="0E561D9B" w14:textId="667A9EAA" w:rsidR="00543F80" w:rsidRDefault="00543F80" w:rsidP="00D8598D">
            <w:r>
              <w:t>Name one distinct feature of insects from the ‘class crustacea’.</w:t>
            </w:r>
          </w:p>
        </w:tc>
        <w:tc>
          <w:tcPr>
            <w:tcW w:w="3240" w:type="dxa"/>
            <w:tcBorders>
              <w:bottom w:val="single" w:sz="4" w:space="0" w:color="auto"/>
            </w:tcBorders>
            <w:vAlign w:val="bottom"/>
          </w:tcPr>
          <w:p w14:paraId="18BA8C84" w14:textId="77777777" w:rsidR="00543F80" w:rsidRDefault="00543F80" w:rsidP="00D8598D"/>
        </w:tc>
      </w:tr>
    </w:tbl>
    <w:p w14:paraId="06ACFDFB" w14:textId="101F1A59" w:rsidR="00DA5028" w:rsidRDefault="00DA5028" w:rsidP="00106AD3"/>
    <w:p w14:paraId="14426F86" w14:textId="53BD1B14" w:rsidR="00C503C4" w:rsidRDefault="00C503C4" w:rsidP="00106AD3"/>
    <w:p w14:paraId="18C4BF56" w14:textId="4EECFD64" w:rsidR="00C503C4" w:rsidRDefault="00C503C4" w:rsidP="00106AD3"/>
    <w:p w14:paraId="74C1B32D" w14:textId="4603BAFC" w:rsidR="00C503C4" w:rsidRDefault="00C503C4" w:rsidP="00106AD3"/>
    <w:p w14:paraId="18293648" w14:textId="77777777" w:rsidR="00C503C4" w:rsidRDefault="00C503C4" w:rsidP="00106AD3"/>
    <w:p w14:paraId="56355B10" w14:textId="53DB3B18" w:rsidR="00DA5028" w:rsidRDefault="00DA5028" w:rsidP="00DA5028">
      <w:pPr>
        <w:pStyle w:val="Heading1"/>
      </w:pPr>
      <w:r>
        <w:t>Question</w:t>
      </w:r>
      <w:r w:rsidR="00543F80">
        <w:t xml:space="preserve"> 7 </w:t>
      </w:r>
      <w:r>
        <w:t>[15pts]</w:t>
      </w:r>
    </w:p>
    <w:p w14:paraId="57F35D69" w14:textId="60D249BE" w:rsidR="00DA5028" w:rsidRDefault="00DA5028" w:rsidP="00DA50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29957B65" w14:textId="77777777" w:rsidTr="00D8598D">
        <w:tc>
          <w:tcPr>
            <w:tcW w:w="5040" w:type="dxa"/>
          </w:tcPr>
          <w:p w14:paraId="63B1DFEE" w14:textId="5B148026" w:rsidR="00C503C4" w:rsidRDefault="00C503C4" w:rsidP="00D8598D">
            <w:r>
              <w:t>Take a picture of a Feather Star.</w:t>
            </w:r>
          </w:p>
        </w:tc>
        <w:tc>
          <w:tcPr>
            <w:tcW w:w="3240" w:type="dxa"/>
            <w:tcBorders>
              <w:bottom w:val="single" w:sz="4" w:space="0" w:color="auto"/>
            </w:tcBorders>
            <w:vAlign w:val="bottom"/>
          </w:tcPr>
          <w:p w14:paraId="39E88DD2" w14:textId="77777777" w:rsidR="00C503C4" w:rsidRDefault="00C503C4" w:rsidP="00D8598D"/>
        </w:tc>
      </w:tr>
    </w:tbl>
    <w:p w14:paraId="2B8CDE35" w14:textId="014E7892" w:rsidR="00C503C4" w:rsidRDefault="00C503C4" w:rsidP="00106AD3"/>
    <w:p w14:paraId="3A742AA4" w14:textId="77777777" w:rsidR="00C503C4" w:rsidRDefault="00C503C4">
      <w:pPr>
        <w:spacing w:before="0" w:after="160" w:line="259" w:lineRule="auto"/>
      </w:pPr>
      <w:r>
        <w:br w:type="page"/>
      </w:r>
    </w:p>
    <w:p w14:paraId="5C10886C" w14:textId="77777777" w:rsidR="00DA5028" w:rsidRDefault="00DA5028" w:rsidP="00106AD3"/>
    <w:p w14:paraId="4BF71800" w14:textId="0F3CF753" w:rsidR="00B40F08" w:rsidRDefault="00B40F08" w:rsidP="00B40F08">
      <w:pPr>
        <w:pStyle w:val="Heading1"/>
      </w:pPr>
      <w:r>
        <w:t>Question</w:t>
      </w:r>
      <w:r w:rsidR="00543F80">
        <w:t xml:space="preserve"> 8</w:t>
      </w:r>
      <w:r>
        <w:t xml:space="preserve"> [</w:t>
      </w:r>
      <w:r w:rsidR="000E63D0">
        <w:t>3</w:t>
      </w:r>
      <w:r>
        <w:t>5pts]</w:t>
      </w:r>
    </w:p>
    <w:p w14:paraId="30E8EDFD" w14:textId="72FEDDA5" w:rsidR="00C503C4" w:rsidRDefault="00C503C4" w:rsidP="00C503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314EB3A9" w14:textId="77777777" w:rsidTr="00D8598D">
        <w:tc>
          <w:tcPr>
            <w:tcW w:w="5040" w:type="dxa"/>
          </w:tcPr>
          <w:p w14:paraId="1BA23805" w14:textId="77777777" w:rsidR="00C503C4" w:rsidRDefault="00C503C4" w:rsidP="00C503C4">
            <w:r>
              <w:t>What is my favorite letter?</w:t>
            </w:r>
          </w:p>
          <w:p w14:paraId="394BDDBA" w14:textId="77777777" w:rsidR="00C503C4" w:rsidRDefault="00C503C4" w:rsidP="00C503C4"/>
          <w:p w14:paraId="67769676" w14:textId="26FD1799" w:rsidR="00C503C4" w:rsidRDefault="00C503C4" w:rsidP="00D8598D">
            <w:r>
              <w:rPr>
                <w:noProof/>
              </w:rPr>
              <w:drawing>
                <wp:inline distT="0" distB="0" distL="0" distR="0" wp14:anchorId="630C4ADD" wp14:editId="69A0DDF1">
                  <wp:extent cx="1553570" cy="775501"/>
                  <wp:effectExtent l="152400" t="152400" r="370840" b="367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4751" cy="796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4B770D86" w14:textId="77777777" w:rsidR="00C503C4" w:rsidRDefault="00C503C4" w:rsidP="00D8598D"/>
        </w:tc>
      </w:tr>
    </w:tbl>
    <w:p w14:paraId="368A01DF" w14:textId="77777777" w:rsidR="00C503C4" w:rsidRPr="00C503C4" w:rsidRDefault="00C503C4" w:rsidP="00C503C4"/>
    <w:p w14:paraId="22B2B233" w14:textId="0A32A7FF" w:rsidR="00B40F08" w:rsidRDefault="00B40F08" w:rsidP="00B40F08">
      <w:pPr>
        <w:pStyle w:val="Heading1"/>
      </w:pPr>
      <w:r>
        <w:t>Question</w:t>
      </w:r>
      <w:r w:rsidR="00543F80">
        <w:t xml:space="preserve"> 9</w:t>
      </w:r>
      <w:r>
        <w:t xml:space="preserve"> [40pts]</w:t>
      </w:r>
    </w:p>
    <w:p w14:paraId="3C6B1D21" w14:textId="5C7F4C1E" w:rsidR="00B40F08" w:rsidRDefault="00B40F08" w:rsidP="00B40F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4E13CC3E" w14:textId="77777777" w:rsidTr="00D8598D">
        <w:tc>
          <w:tcPr>
            <w:tcW w:w="5040" w:type="dxa"/>
          </w:tcPr>
          <w:p w14:paraId="224C6F3A" w14:textId="5418D6DF" w:rsidR="00C503C4" w:rsidRDefault="00C503C4" w:rsidP="00D8598D">
            <w:r>
              <w:t>What does “05-01” hold?</w:t>
            </w:r>
          </w:p>
        </w:tc>
        <w:tc>
          <w:tcPr>
            <w:tcW w:w="3240" w:type="dxa"/>
            <w:tcBorders>
              <w:bottom w:val="single" w:sz="4" w:space="0" w:color="auto"/>
            </w:tcBorders>
            <w:vAlign w:val="bottom"/>
          </w:tcPr>
          <w:p w14:paraId="6953C75B" w14:textId="77777777" w:rsidR="00C503C4" w:rsidRDefault="00C503C4" w:rsidP="00D8598D"/>
        </w:tc>
      </w:tr>
    </w:tbl>
    <w:p w14:paraId="32167807" w14:textId="57F81582" w:rsidR="00277B30" w:rsidRDefault="00277B30" w:rsidP="00106AD3"/>
    <w:p w14:paraId="635DF6AA" w14:textId="77777777" w:rsidR="00C503C4" w:rsidRDefault="00C503C4" w:rsidP="00106AD3"/>
    <w:p w14:paraId="70A0670B" w14:textId="64DE3E00" w:rsidR="00277B30" w:rsidRDefault="00277B30" w:rsidP="00277B30">
      <w:pPr>
        <w:pStyle w:val="Heading1"/>
      </w:pPr>
      <w:r>
        <w:t xml:space="preserve">Question </w:t>
      </w:r>
      <w:r w:rsidR="00543F80">
        <w:t xml:space="preserve">10 </w:t>
      </w:r>
      <w:r>
        <w:t>[</w:t>
      </w:r>
      <w:r w:rsidR="00432025">
        <w:t>30</w:t>
      </w:r>
      <w:r>
        <w:t>pts]</w:t>
      </w:r>
    </w:p>
    <w:p w14:paraId="549E128C" w14:textId="0472F6C9" w:rsidR="00277B30" w:rsidRDefault="00277B30" w:rsidP="00277B3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19920330" w14:textId="77777777" w:rsidTr="00D8598D">
        <w:tc>
          <w:tcPr>
            <w:tcW w:w="5040" w:type="dxa"/>
          </w:tcPr>
          <w:p w14:paraId="2FCD55FF" w14:textId="3AB02159" w:rsidR="00C503C4" w:rsidRDefault="00C503C4" w:rsidP="00D8598D">
            <w:r>
              <w:t>Take a picture of a REAL mommy.</w:t>
            </w:r>
          </w:p>
        </w:tc>
        <w:tc>
          <w:tcPr>
            <w:tcW w:w="3240" w:type="dxa"/>
            <w:tcBorders>
              <w:bottom w:val="single" w:sz="4" w:space="0" w:color="auto"/>
            </w:tcBorders>
            <w:vAlign w:val="bottom"/>
          </w:tcPr>
          <w:p w14:paraId="7368E123" w14:textId="77777777" w:rsidR="00C503C4" w:rsidRDefault="00C503C4" w:rsidP="00D8598D"/>
        </w:tc>
      </w:tr>
    </w:tbl>
    <w:p w14:paraId="71EB72CF" w14:textId="11FC1B7E" w:rsidR="00277B30" w:rsidRDefault="00277B30" w:rsidP="00106AD3"/>
    <w:p w14:paraId="0FB7612E" w14:textId="77777777" w:rsidR="00C503C4" w:rsidRDefault="00C503C4" w:rsidP="00106AD3"/>
    <w:p w14:paraId="5FD18529" w14:textId="13C23874" w:rsidR="0095614A" w:rsidRDefault="0095614A" w:rsidP="0095614A">
      <w:pPr>
        <w:pStyle w:val="Heading1"/>
      </w:pPr>
      <w:r>
        <w:t xml:space="preserve">Question </w:t>
      </w:r>
      <w:r w:rsidR="00543F80">
        <w:t xml:space="preserve">11 </w:t>
      </w:r>
      <w:r>
        <w:t>[10pts]</w:t>
      </w:r>
    </w:p>
    <w:p w14:paraId="0363760F" w14:textId="77777777" w:rsidR="00C503C4" w:rsidRDefault="00C503C4" w:rsidP="009561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0B3C7785" w14:textId="77777777" w:rsidTr="00D8598D">
        <w:tc>
          <w:tcPr>
            <w:tcW w:w="5040" w:type="dxa"/>
          </w:tcPr>
          <w:p w14:paraId="0722CB58" w14:textId="5CBC679E" w:rsidR="00C503C4" w:rsidRDefault="00C503C4" w:rsidP="00D8598D">
            <w:r>
              <w:t>How many spores does an average-size Fern leaf produce?</w:t>
            </w:r>
          </w:p>
        </w:tc>
        <w:tc>
          <w:tcPr>
            <w:tcW w:w="3240" w:type="dxa"/>
            <w:tcBorders>
              <w:bottom w:val="single" w:sz="4" w:space="0" w:color="auto"/>
            </w:tcBorders>
            <w:vAlign w:val="bottom"/>
          </w:tcPr>
          <w:p w14:paraId="5CDFA7FD" w14:textId="77777777" w:rsidR="00C503C4" w:rsidRDefault="00C503C4" w:rsidP="00D8598D"/>
        </w:tc>
      </w:tr>
    </w:tbl>
    <w:p w14:paraId="46F6DA55" w14:textId="77777777" w:rsidR="00C503C4" w:rsidRDefault="00C503C4" w:rsidP="0095614A"/>
    <w:p w14:paraId="03EE6EC2" w14:textId="0D79A6D6" w:rsidR="0095614A" w:rsidRDefault="0095614A" w:rsidP="0095614A"/>
    <w:p w14:paraId="51D99036" w14:textId="31E7D994" w:rsidR="00B40F08" w:rsidRDefault="00B40F08" w:rsidP="00B40F08">
      <w:pPr>
        <w:pStyle w:val="Heading1"/>
      </w:pPr>
      <w:r>
        <w:t xml:space="preserve">Question </w:t>
      </w:r>
      <w:r w:rsidR="00C503C4">
        <w:t xml:space="preserve">12 </w:t>
      </w:r>
      <w:r>
        <w:t>[</w:t>
      </w:r>
      <w:r w:rsidR="00980480">
        <w:t>80pts+40pts</w:t>
      </w:r>
      <w:r>
        <w:t>]</w:t>
      </w:r>
    </w:p>
    <w:p w14:paraId="28F1AB12" w14:textId="77777777" w:rsidR="00C503C4" w:rsidRDefault="00C503C4" w:rsidP="00B40F08"/>
    <w:p w14:paraId="0C1027CC" w14:textId="77777777" w:rsidR="00980480" w:rsidRDefault="00980480" w:rsidP="00980480">
      <w:pPr>
        <w:pStyle w:val="checklistindent"/>
      </w:pPr>
      <w:r>
        <w:t>Take a picture (or compose one) of your whole team at the museum!</w:t>
      </w:r>
    </w:p>
    <w:p w14:paraId="62D3724F" w14:textId="77777777" w:rsidR="00980480" w:rsidRDefault="00980480" w:rsidP="00980480">
      <w:pPr>
        <w:pStyle w:val="checklistindent"/>
      </w:pPr>
    </w:p>
    <w:p w14:paraId="64D51930" w14:textId="77777777" w:rsidR="00980480" w:rsidRDefault="00980480" w:rsidP="00980480">
      <w:pPr>
        <w:pStyle w:val="checklistindent"/>
      </w:pPr>
      <w:r>
        <w:t>Bonus 20pts for the most convincing.</w:t>
      </w:r>
    </w:p>
    <w:p w14:paraId="5E343422" w14:textId="77777777" w:rsidR="00980480" w:rsidRDefault="00980480" w:rsidP="00980480">
      <w:pPr>
        <w:pStyle w:val="checklistindent"/>
      </w:pPr>
      <w:r>
        <w:t>Bonus 20pts for the most fun &amp; creative.</w:t>
      </w:r>
    </w:p>
    <w:p w14:paraId="3C48885A" w14:textId="3AADC31A" w:rsidR="00B40F08" w:rsidRDefault="00B40F08" w:rsidP="00B40F08"/>
    <w:p w14:paraId="435F7B4F" w14:textId="522E671C" w:rsidR="000A2CA5" w:rsidRDefault="000A2CA5" w:rsidP="00B40F08"/>
    <w:p w14:paraId="1C889CD9" w14:textId="28B9DD6D" w:rsidR="001C5F20" w:rsidRDefault="001C5F20" w:rsidP="001C5F20">
      <w:pPr>
        <w:pStyle w:val="Heading1"/>
      </w:pPr>
      <w:r>
        <w:t xml:space="preserve">Question </w:t>
      </w:r>
      <w:r w:rsidR="00C503C4">
        <w:t xml:space="preserve">13 </w:t>
      </w:r>
      <w:r>
        <w:t>[5pts]</w:t>
      </w:r>
    </w:p>
    <w:p w14:paraId="59D86B43" w14:textId="77777777" w:rsidR="00C503C4" w:rsidRDefault="00C503C4" w:rsidP="001C5F20"/>
    <w:p w14:paraId="3FF5E3B5" w14:textId="7D705777" w:rsidR="001C5F20" w:rsidRDefault="001C5F20" w:rsidP="001C5F20">
      <w:r>
        <w:t>Three animals, two meals, one fossil.  Name two of the three animals.</w:t>
      </w:r>
    </w:p>
    <w:p w14:paraId="59368B3E" w14:textId="5198A5BE" w:rsidR="001C5F20" w:rsidRDefault="001C5F20" w:rsidP="00B40F08"/>
    <w:p w14:paraId="30DB9B75" w14:textId="77777777" w:rsidR="001C5F20" w:rsidRDefault="001C5F20" w:rsidP="00B40F08">
      <w:r>
        <w:t>Hint:</w:t>
      </w:r>
    </w:p>
    <w:p w14:paraId="47CBEE1D" w14:textId="5E97CD11" w:rsidR="000A2CA5" w:rsidRDefault="001C5F20" w:rsidP="00B40F08">
      <w:r>
        <w:t xml:space="preserve"> </w:t>
      </w:r>
      <w:r w:rsidRPr="001C5F20">
        <w:rPr>
          <w:noProof/>
        </w:rPr>
        <w:drawing>
          <wp:inline distT="0" distB="0" distL="0" distR="0" wp14:anchorId="565F2CB6" wp14:editId="226EB177">
            <wp:extent cx="1824135" cy="1295400"/>
            <wp:effectExtent l="152400" t="152400" r="367030" b="3619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3778" cy="130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14B94" w14:textId="79E35643" w:rsidR="00FE7ECE" w:rsidRDefault="00FE7ECE" w:rsidP="00FE7ECE">
      <w:pPr>
        <w:pStyle w:val="Heading1"/>
      </w:pPr>
      <w:r>
        <w:t xml:space="preserve">Question </w:t>
      </w:r>
      <w:r w:rsidR="00C503C4">
        <w:t xml:space="preserve">14 </w:t>
      </w:r>
      <w:r>
        <w:t>[10pts]</w:t>
      </w:r>
    </w:p>
    <w:p w14:paraId="10E92A81" w14:textId="77777777" w:rsidR="00C503C4" w:rsidRDefault="00C503C4" w:rsidP="00FE7ECE"/>
    <w:p w14:paraId="73ED7030" w14:textId="21714177" w:rsidR="00FE7ECE" w:rsidRDefault="00FE7ECE" w:rsidP="00FE7ECE">
      <w:r>
        <w:t>How long ago did the American mastodon live?</w:t>
      </w:r>
    </w:p>
    <w:p w14:paraId="76F5D25A" w14:textId="77777777" w:rsidR="00FE7ECE" w:rsidRDefault="00FE7ECE" w:rsidP="00FE7ECE"/>
    <w:p w14:paraId="61393B5A" w14:textId="41871140" w:rsidR="00820F07" w:rsidRDefault="00820F07" w:rsidP="00FE7ECE"/>
    <w:p w14:paraId="226E14D2" w14:textId="33736D1D" w:rsidR="00820F07" w:rsidRDefault="00820F07" w:rsidP="00820F07">
      <w:pPr>
        <w:pStyle w:val="Heading1"/>
      </w:pPr>
      <w:r>
        <w:t xml:space="preserve">Question </w:t>
      </w:r>
      <w:r w:rsidR="00C503C4">
        <w:t xml:space="preserve">15 </w:t>
      </w:r>
      <w:r>
        <w:t>[20pts]</w:t>
      </w:r>
    </w:p>
    <w:p w14:paraId="6C7B8395" w14:textId="77777777" w:rsidR="00C503C4" w:rsidRDefault="00C503C4" w:rsidP="00820F07">
      <w:pPr>
        <w:pStyle w:val="checklistindent"/>
      </w:pPr>
    </w:p>
    <w:p w14:paraId="74217E26" w14:textId="6E2DC215" w:rsidR="00820F07" w:rsidRDefault="00820F07" w:rsidP="00820F07">
      <w:pPr>
        <w:pStyle w:val="checklistindent"/>
      </w:pPr>
      <w:r>
        <w:t>New Jersey has two of the worlds most unusual mines, with one of them producing as much as ___ unique mineral deposits.</w:t>
      </w:r>
    </w:p>
    <w:p w14:paraId="43F16B0B" w14:textId="77777777" w:rsidR="00820F07" w:rsidRDefault="00820F07" w:rsidP="00820F07">
      <w:pPr>
        <w:pStyle w:val="checklistindent"/>
      </w:pPr>
    </w:p>
    <w:p w14:paraId="75ADAA60" w14:textId="77777777" w:rsidR="00820F07" w:rsidRDefault="00820F07" w:rsidP="00FE7ECE"/>
    <w:p w14:paraId="1AD1B1FC" w14:textId="433259F8" w:rsidR="00820F07" w:rsidRDefault="00820F07" w:rsidP="00820F07">
      <w:pPr>
        <w:pStyle w:val="Heading1"/>
      </w:pPr>
      <w:r>
        <w:t xml:space="preserve">Question </w:t>
      </w:r>
      <w:r w:rsidR="00C503C4">
        <w:t xml:space="preserve">16 </w:t>
      </w:r>
      <w:r>
        <w:t>[30pts]</w:t>
      </w:r>
    </w:p>
    <w:p w14:paraId="37E7482D" w14:textId="77777777" w:rsidR="00546DFC" w:rsidRDefault="00546DFC" w:rsidP="00820F07"/>
    <w:p w14:paraId="79A5DE18" w14:textId="58E3D821" w:rsidR="00820F07" w:rsidRDefault="00820F07" w:rsidP="00820F07">
      <w:r>
        <w:t>What monster snake lived in ancient Colombia and was 48 ft long?  Give a name and take a picture.</w:t>
      </w:r>
    </w:p>
    <w:p w14:paraId="6B463ED8" w14:textId="77777777" w:rsidR="00820F07" w:rsidRDefault="00820F07" w:rsidP="00820F07"/>
    <w:p w14:paraId="7C531821" w14:textId="77777777" w:rsidR="00820F07" w:rsidRDefault="00820F07" w:rsidP="00FE7ECE"/>
    <w:p w14:paraId="16F7B26E" w14:textId="514A16FF" w:rsidR="00FE7ECE" w:rsidRDefault="00FE7ECE" w:rsidP="00FE7ECE">
      <w:pPr>
        <w:pStyle w:val="Heading1"/>
      </w:pPr>
      <w:r>
        <w:t xml:space="preserve">Question </w:t>
      </w:r>
      <w:r w:rsidR="00C503C4">
        <w:t xml:space="preserve">17 </w:t>
      </w:r>
      <w:r>
        <w:t>[</w:t>
      </w:r>
      <w:r w:rsidR="00AF1A4C">
        <w:t>6</w:t>
      </w:r>
      <w:r>
        <w:t>0pts]</w:t>
      </w:r>
    </w:p>
    <w:p w14:paraId="3784D252" w14:textId="1AE344B5" w:rsidR="00FE7ECE" w:rsidRDefault="003D361A" w:rsidP="00FE7ECE">
      <w:r>
        <w:t>I weigh “less then a spoon of sugar”.</w:t>
      </w:r>
    </w:p>
    <w:p w14:paraId="7D855BA4" w14:textId="77777777" w:rsidR="00FE7ECE" w:rsidRDefault="00FE7ECE" w:rsidP="00FE7ECE"/>
    <w:p w14:paraId="2F27074D" w14:textId="3AC889B3" w:rsidR="00AF1A4C" w:rsidRDefault="00AF1A4C" w:rsidP="00B40F08"/>
    <w:p w14:paraId="44124192" w14:textId="504A0104" w:rsidR="0061282B" w:rsidRDefault="0061282B" w:rsidP="0061282B">
      <w:pPr>
        <w:pStyle w:val="Heading1"/>
      </w:pPr>
      <w:r>
        <w:t xml:space="preserve">Question </w:t>
      </w:r>
      <w:r w:rsidR="00C503C4">
        <w:t xml:space="preserve">18 </w:t>
      </w:r>
      <w:r>
        <w:t>[5pts]</w:t>
      </w:r>
    </w:p>
    <w:p w14:paraId="0318B19B" w14:textId="77777777" w:rsidR="00C503C4" w:rsidRDefault="00C503C4" w:rsidP="0061282B"/>
    <w:p w14:paraId="0B6A5F30" w14:textId="22612016" w:rsidR="0061282B" w:rsidRDefault="0061282B" w:rsidP="0061282B">
      <w:r>
        <w:t>What am I?</w:t>
      </w:r>
    </w:p>
    <w:p w14:paraId="3A575FCF" w14:textId="4503627D" w:rsidR="0061282B" w:rsidRDefault="0061282B" w:rsidP="00B40F08"/>
    <w:p w14:paraId="3E3210AA" w14:textId="330C7711" w:rsidR="0061282B" w:rsidRDefault="0061282B" w:rsidP="0061282B">
      <w:r>
        <w:rPr>
          <w:noProof/>
        </w:rPr>
        <w:lastRenderedPageBreak/>
        <w:drawing>
          <wp:inline distT="0" distB="0" distL="0" distR="0" wp14:anchorId="42DC744D" wp14:editId="7F57C67B">
            <wp:extent cx="2841172" cy="819722"/>
            <wp:effectExtent l="152400" t="152400" r="35941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3504" cy="8319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20A394" w14:textId="77777777" w:rsidR="0061282B" w:rsidRDefault="0061282B" w:rsidP="00B40F08"/>
    <w:p w14:paraId="10B4960D" w14:textId="3E035D93" w:rsidR="003D361A" w:rsidRDefault="003D361A" w:rsidP="003D361A">
      <w:pPr>
        <w:pStyle w:val="Heading1"/>
      </w:pPr>
      <w:r>
        <w:t xml:space="preserve">Question </w:t>
      </w:r>
      <w:r w:rsidR="00C503C4">
        <w:t xml:space="preserve">19 </w:t>
      </w:r>
      <w:r>
        <w:t>[</w:t>
      </w:r>
      <w:r w:rsidR="00546DFC">
        <w:t>15</w:t>
      </w:r>
      <w:r>
        <w:t>pts]</w:t>
      </w:r>
    </w:p>
    <w:p w14:paraId="5AB7B3C3" w14:textId="77777777" w:rsidR="00C503C4" w:rsidRDefault="00C503C4" w:rsidP="003D361A"/>
    <w:p w14:paraId="7AED26D1" w14:textId="44A07510" w:rsidR="003D361A" w:rsidRDefault="003D361A" w:rsidP="003D361A">
      <w:r>
        <w:t>What is the fastest mammal in North America?</w:t>
      </w:r>
    </w:p>
    <w:p w14:paraId="76F725AB" w14:textId="77777777" w:rsidR="003D361A" w:rsidRDefault="003D361A" w:rsidP="003D361A"/>
    <w:p w14:paraId="1A581777" w14:textId="4088F9E3" w:rsidR="000A2CA5" w:rsidRDefault="000A2CA5" w:rsidP="00B40F08"/>
    <w:p w14:paraId="081B69A5" w14:textId="48B00474" w:rsidR="00C503C4" w:rsidRDefault="003D361A" w:rsidP="00980480">
      <w:pPr>
        <w:pStyle w:val="Heading1"/>
      </w:pPr>
      <w:r>
        <w:t xml:space="preserve">Question </w:t>
      </w:r>
      <w:r w:rsidR="00C503C4">
        <w:t xml:space="preserve">20 </w:t>
      </w:r>
      <w:r>
        <w:t>[1</w:t>
      </w:r>
      <w:r w:rsidR="00980480">
        <w:t>5</w:t>
      </w:r>
      <w:r>
        <w:t>pts]</w:t>
      </w:r>
    </w:p>
    <w:p w14:paraId="0A021912" w14:textId="77777777" w:rsidR="00980480" w:rsidRPr="00543F80" w:rsidRDefault="00980480" w:rsidP="00980480"/>
    <w:p w14:paraId="0D888AC1" w14:textId="77777777" w:rsidR="00980480" w:rsidRDefault="00980480" w:rsidP="00980480">
      <w:r>
        <w:t>Fill in the blank:</w:t>
      </w:r>
    </w:p>
    <w:p w14:paraId="4A3FBEF7" w14:textId="72489B22" w:rsidR="00980480" w:rsidRDefault="00980480" w:rsidP="00980480">
      <w:pPr>
        <w:ind w:left="720"/>
      </w:pPr>
      <w:r>
        <w:t>“</w:t>
      </w:r>
      <w:r>
        <w:t>A passion for discovery leads scientists to extraordinary places, from _____ feet below the ocean’s surface to the edge of active volcanoes.</w:t>
      </w:r>
      <w:r>
        <w:t>”</w:t>
      </w:r>
    </w:p>
    <w:p w14:paraId="738BE2C6" w14:textId="1EB099D6" w:rsidR="003D361A" w:rsidRDefault="003D361A" w:rsidP="003D361A"/>
    <w:p w14:paraId="780A77BD" w14:textId="77777777" w:rsidR="00C503C4" w:rsidRDefault="00C503C4" w:rsidP="003D361A"/>
    <w:p w14:paraId="66A802C2" w14:textId="7EC0FFB3" w:rsidR="003D361A" w:rsidRDefault="003D361A" w:rsidP="003D361A">
      <w:pPr>
        <w:pStyle w:val="Heading1"/>
      </w:pPr>
      <w:r>
        <w:t>Question</w:t>
      </w:r>
      <w:r w:rsidR="00C503C4">
        <w:t xml:space="preserve"> 21</w:t>
      </w:r>
      <w:r>
        <w:t xml:space="preserve"> [</w:t>
      </w:r>
      <w:r w:rsidR="00ED18E8">
        <w:t>15</w:t>
      </w:r>
      <w:r>
        <w:t>pts]</w:t>
      </w:r>
    </w:p>
    <w:p w14:paraId="219FF5CE" w14:textId="77777777" w:rsidR="00C503C4" w:rsidRDefault="00C503C4" w:rsidP="003D361A"/>
    <w:p w14:paraId="567EAD35" w14:textId="54782E95" w:rsidR="003D361A" w:rsidRDefault="003D361A" w:rsidP="003D361A">
      <w:r>
        <w:t>What hall</w:t>
      </w:r>
      <w:r w:rsidR="000E63D0">
        <w:t xml:space="preserve"> of the museum</w:t>
      </w:r>
      <w:r>
        <w:t xml:space="preserve"> do I live in?</w:t>
      </w:r>
    </w:p>
    <w:p w14:paraId="18F0B53B" w14:textId="2E758913" w:rsidR="003D361A" w:rsidRDefault="003D361A" w:rsidP="003D361A">
      <w:r>
        <w:rPr>
          <w:noProof/>
        </w:rPr>
        <w:drawing>
          <wp:inline distT="0" distB="0" distL="0" distR="0" wp14:anchorId="6E18744B" wp14:editId="76C3A75B">
            <wp:extent cx="3343701" cy="1945134"/>
            <wp:effectExtent l="152400" t="152400" r="371475" b="3600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1852" cy="1949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C7B733" w14:textId="77777777" w:rsidR="003D361A" w:rsidRDefault="003D361A" w:rsidP="003D361A"/>
    <w:p w14:paraId="6D5FC2E5" w14:textId="634B9666" w:rsidR="00ED18E8" w:rsidRDefault="00ED18E8" w:rsidP="003D361A"/>
    <w:p w14:paraId="522AE49A" w14:textId="5ACF5018" w:rsidR="009D05E6" w:rsidRDefault="009D05E6" w:rsidP="009D05E6">
      <w:pPr>
        <w:pStyle w:val="Heading1"/>
      </w:pPr>
      <w:r>
        <w:t xml:space="preserve">Question </w:t>
      </w:r>
      <w:r w:rsidR="00C503C4">
        <w:t xml:space="preserve">22 </w:t>
      </w:r>
      <w:r>
        <w:t>[</w:t>
      </w:r>
      <w:r w:rsidR="00BD256B">
        <w:t>35</w:t>
      </w:r>
      <w:r>
        <w:t>pts]</w:t>
      </w:r>
    </w:p>
    <w:p w14:paraId="5290BC17" w14:textId="77777777" w:rsidR="009D05E6" w:rsidRDefault="009D05E6" w:rsidP="009D05E6"/>
    <w:p w14:paraId="158C9786" w14:textId="179DC614" w:rsidR="009D05E6" w:rsidRDefault="009D05E6" w:rsidP="009D05E6">
      <w:r>
        <w:t xml:space="preserve">What is the difference in </w:t>
      </w:r>
      <w:r w:rsidR="00BD256B">
        <w:t>Celsius degrees between the Earth and the Moon at a depth of 500km?</w:t>
      </w:r>
    </w:p>
    <w:p w14:paraId="65D5B26D" w14:textId="77777777" w:rsidR="009D05E6" w:rsidRDefault="009D05E6" w:rsidP="003D361A"/>
    <w:p w14:paraId="5887A8C2" w14:textId="114A338A" w:rsidR="003D361A" w:rsidRDefault="003D361A" w:rsidP="003D361A"/>
    <w:p w14:paraId="44C38903" w14:textId="632CD549" w:rsidR="00ED18E8" w:rsidRDefault="00ED18E8" w:rsidP="00ED18E8">
      <w:pPr>
        <w:pStyle w:val="Heading1"/>
      </w:pPr>
      <w:r>
        <w:t xml:space="preserve">Question </w:t>
      </w:r>
      <w:r w:rsidR="00C503C4">
        <w:t xml:space="preserve">23 </w:t>
      </w:r>
      <w:r>
        <w:t>[10pts]</w:t>
      </w:r>
    </w:p>
    <w:p w14:paraId="5EC767BA" w14:textId="77777777" w:rsidR="00C503C4" w:rsidRDefault="00C503C4" w:rsidP="00ED18E8"/>
    <w:p w14:paraId="1C6C1933" w14:textId="49FF3600" w:rsidR="00ED18E8" w:rsidRDefault="00ED18E8" w:rsidP="00ED18E8">
      <w:r>
        <w:t xml:space="preserve">What </w:t>
      </w:r>
      <w:r w:rsidR="00376E92">
        <w:t>am I? (more specific then a giant ass turtle)</w:t>
      </w:r>
    </w:p>
    <w:p w14:paraId="432EF961" w14:textId="03C1F444" w:rsidR="00ED18E8" w:rsidRDefault="00376E92" w:rsidP="00ED18E8">
      <w:r>
        <w:rPr>
          <w:noProof/>
        </w:rPr>
        <w:drawing>
          <wp:inline distT="0" distB="0" distL="0" distR="0" wp14:anchorId="42C48794" wp14:editId="5547B12A">
            <wp:extent cx="3021666" cy="2721428"/>
            <wp:effectExtent l="152400" t="152400" r="369570" b="3651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326" cy="2732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74225" w14:textId="1AD02F35" w:rsidR="000A2CA5" w:rsidRDefault="000A2CA5" w:rsidP="00B40F08"/>
    <w:p w14:paraId="052AD228" w14:textId="56CD0DB0" w:rsidR="000A2CA5" w:rsidRDefault="000A2CA5" w:rsidP="00B40F08"/>
    <w:p w14:paraId="009B7DAB" w14:textId="36301544" w:rsidR="00ED18E8" w:rsidRDefault="00ED18E8" w:rsidP="00ED18E8">
      <w:pPr>
        <w:pStyle w:val="Heading1"/>
      </w:pPr>
      <w:r>
        <w:t>Question</w:t>
      </w:r>
      <w:r w:rsidR="00C503C4">
        <w:t xml:space="preserve"> 24</w:t>
      </w:r>
      <w:r>
        <w:t xml:space="preserve"> [15pts]</w:t>
      </w:r>
    </w:p>
    <w:p w14:paraId="5E114059" w14:textId="77777777" w:rsidR="00C503C4" w:rsidRDefault="00C503C4" w:rsidP="00ED18E8"/>
    <w:p w14:paraId="6830A810" w14:textId="31E91279" w:rsidR="00ED18E8" w:rsidRDefault="00ED18E8" w:rsidP="00ED18E8">
      <w:r>
        <w:t xml:space="preserve">What continent does the </w:t>
      </w:r>
      <w:r w:rsidR="00C503C4">
        <w:t>T</w:t>
      </w:r>
      <w:r>
        <w:t>ayra live in?</w:t>
      </w:r>
    </w:p>
    <w:p w14:paraId="2DAC6EB1" w14:textId="77777777" w:rsidR="00ED18E8" w:rsidRDefault="00ED18E8" w:rsidP="00ED18E8"/>
    <w:p w14:paraId="6FE44E86" w14:textId="2126A1E2" w:rsidR="00ED18E8" w:rsidRDefault="00ED18E8" w:rsidP="00ED18E8"/>
    <w:p w14:paraId="11B37F32" w14:textId="7F3593DA" w:rsidR="00ED18E8" w:rsidRDefault="00ED18E8" w:rsidP="00ED18E8">
      <w:pPr>
        <w:pStyle w:val="Heading1"/>
      </w:pPr>
      <w:r>
        <w:t xml:space="preserve">Question </w:t>
      </w:r>
      <w:r w:rsidR="00C503C4">
        <w:t xml:space="preserve">25 </w:t>
      </w:r>
      <w:r>
        <w:t>[10pts]</w:t>
      </w:r>
    </w:p>
    <w:p w14:paraId="375AF3B1" w14:textId="77777777" w:rsidR="00C503C4" w:rsidRDefault="00C503C4" w:rsidP="00ED18E8"/>
    <w:p w14:paraId="2E236846" w14:textId="709FA3C7" w:rsidR="00ED18E8" w:rsidRDefault="00ED18E8" w:rsidP="00ED18E8">
      <w:r>
        <w:t>What sound amplifying system is found only in mammals?</w:t>
      </w:r>
    </w:p>
    <w:p w14:paraId="5B7B74FE" w14:textId="3DD006BF" w:rsidR="00ED18E8" w:rsidRDefault="00ED18E8" w:rsidP="00ED18E8"/>
    <w:p w14:paraId="621D1B77" w14:textId="4D5528B2" w:rsidR="00ED18E8" w:rsidRDefault="00ED18E8" w:rsidP="00ED18E8"/>
    <w:p w14:paraId="6BF4770E" w14:textId="3B50F38C" w:rsidR="0095614A" w:rsidRDefault="0095614A" w:rsidP="0095614A">
      <w:pPr>
        <w:pStyle w:val="Heading1"/>
      </w:pPr>
      <w:r>
        <w:t xml:space="preserve">Question </w:t>
      </w:r>
      <w:r w:rsidR="00C503C4">
        <w:t xml:space="preserve">26 </w:t>
      </w:r>
      <w:r>
        <w:t>[</w:t>
      </w:r>
      <w:r w:rsidR="00C26F36">
        <w:t>5</w:t>
      </w:r>
      <w:r>
        <w:t>pts]</w:t>
      </w:r>
    </w:p>
    <w:p w14:paraId="39086668" w14:textId="77777777" w:rsidR="00C503C4" w:rsidRDefault="00C503C4" w:rsidP="0095614A"/>
    <w:p w14:paraId="1C885783" w14:textId="3743A471" w:rsidR="0095614A" w:rsidRDefault="0095614A" w:rsidP="0095614A">
      <w:r>
        <w:t>Take a picture of the famous Hope Diamond.</w:t>
      </w:r>
    </w:p>
    <w:p w14:paraId="35920725" w14:textId="77777777" w:rsidR="0095614A" w:rsidRDefault="0095614A" w:rsidP="0095614A"/>
    <w:p w14:paraId="449EDE37" w14:textId="77777777" w:rsidR="00AF1A4C" w:rsidRDefault="00AF1A4C" w:rsidP="00AF1A4C"/>
    <w:p w14:paraId="1DBFCC95" w14:textId="58079023" w:rsidR="00AF1A4C" w:rsidRDefault="00AF1A4C" w:rsidP="00AF1A4C">
      <w:pPr>
        <w:pStyle w:val="Heading1"/>
      </w:pPr>
      <w:r>
        <w:t xml:space="preserve">Question </w:t>
      </w:r>
      <w:r w:rsidR="00C503C4">
        <w:t xml:space="preserve">27 </w:t>
      </w:r>
      <w:r>
        <w:t>[</w:t>
      </w:r>
      <w:r w:rsidR="00820F07">
        <w:t>6</w:t>
      </w:r>
      <w:r>
        <w:t>0pts]</w:t>
      </w:r>
    </w:p>
    <w:p w14:paraId="40049533" w14:textId="77777777" w:rsidR="00C503C4" w:rsidRDefault="00C503C4" w:rsidP="00AF1A4C"/>
    <w:p w14:paraId="6218397B" w14:textId="45D2B8B3" w:rsidR="00AF1A4C" w:rsidRDefault="00AF1A4C" w:rsidP="00AF1A4C">
      <w:r>
        <w:lastRenderedPageBreak/>
        <w:t>What am I worth in American dollars?</w:t>
      </w:r>
    </w:p>
    <w:p w14:paraId="0AD91043" w14:textId="68F96AEF" w:rsidR="00AF1A4C" w:rsidRDefault="00AF1A4C" w:rsidP="00ED18E8">
      <w:r>
        <w:rPr>
          <w:noProof/>
        </w:rPr>
        <w:drawing>
          <wp:inline distT="0" distB="0" distL="0" distR="0" wp14:anchorId="0D07B8A6" wp14:editId="7C4380D5">
            <wp:extent cx="704850" cy="942975"/>
            <wp:effectExtent l="152400" t="152400" r="361950" b="3714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850" cy="942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FBD2C" w14:textId="77777777" w:rsidR="00997A1C" w:rsidRDefault="00997A1C" w:rsidP="00ED18E8"/>
    <w:p w14:paraId="2BDE7C5E" w14:textId="573A0399" w:rsidR="00133861" w:rsidRDefault="00133861" w:rsidP="00133861">
      <w:pPr>
        <w:pStyle w:val="Heading1"/>
      </w:pPr>
      <w:r>
        <w:t xml:space="preserve">Question </w:t>
      </w:r>
      <w:r w:rsidR="00C503C4">
        <w:t xml:space="preserve">28 </w:t>
      </w:r>
      <w:r>
        <w:t>[5pts]</w:t>
      </w:r>
    </w:p>
    <w:p w14:paraId="534753F8" w14:textId="77777777" w:rsidR="00C503C4" w:rsidRDefault="00C503C4" w:rsidP="00133861"/>
    <w:p w14:paraId="1155F147" w14:textId="67A8D6DA" w:rsidR="00133861" w:rsidRDefault="00133861" w:rsidP="00133861">
      <w:r>
        <w:t>How many calories in the Kids’ Favorite Hot chocolate?</w:t>
      </w:r>
    </w:p>
    <w:p w14:paraId="2915DD14" w14:textId="77777777" w:rsidR="00133861" w:rsidRDefault="00133861" w:rsidP="00133861"/>
    <w:p w14:paraId="04041677" w14:textId="77777777" w:rsidR="00133861" w:rsidRDefault="00133861" w:rsidP="00ED18E8"/>
    <w:p w14:paraId="71FFB4B6" w14:textId="38BA60AD" w:rsidR="00ED18E8" w:rsidRDefault="00ED18E8" w:rsidP="00ED18E8">
      <w:pPr>
        <w:pStyle w:val="Heading1"/>
      </w:pPr>
      <w:r>
        <w:t xml:space="preserve">Question </w:t>
      </w:r>
      <w:r w:rsidR="00C503C4">
        <w:t xml:space="preserve">29 </w:t>
      </w:r>
      <w:r>
        <w:t>[</w:t>
      </w:r>
      <w:r w:rsidR="008F6D58">
        <w:t>2</w:t>
      </w:r>
      <w:r>
        <w:t>0pts]</w:t>
      </w:r>
    </w:p>
    <w:p w14:paraId="7D3B1B14" w14:textId="77777777" w:rsidR="00C503C4" w:rsidRDefault="00C503C4" w:rsidP="00ED18E8"/>
    <w:p w14:paraId="79C48E98" w14:textId="611BA94F" w:rsidR="00ED18E8" w:rsidRDefault="008F6D58" w:rsidP="00ED18E8">
      <w:r>
        <w:t>Homo _________________</w:t>
      </w:r>
    </w:p>
    <w:p w14:paraId="049F6452" w14:textId="21A368F7" w:rsidR="00ED18E8" w:rsidRDefault="00ED18E8" w:rsidP="00ED18E8"/>
    <w:p w14:paraId="13930BE1" w14:textId="5F8AD73C" w:rsidR="000A2CA5" w:rsidRDefault="008F6D58" w:rsidP="00B40F08">
      <w:r>
        <w:rPr>
          <w:noProof/>
        </w:rPr>
        <w:drawing>
          <wp:inline distT="0" distB="0" distL="0" distR="0" wp14:anchorId="46177A44" wp14:editId="2F0026F1">
            <wp:extent cx="2723581" cy="2853275"/>
            <wp:effectExtent l="152400" t="152400" r="362585" b="3663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7798" cy="2878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0FA77F" w14:textId="4499656A" w:rsidR="000A2CA5" w:rsidRDefault="000A2CA5" w:rsidP="00B40F08"/>
    <w:p w14:paraId="716FAB1E" w14:textId="3202AFC6" w:rsidR="008F6D58" w:rsidRDefault="008F6D58" w:rsidP="008F6D58">
      <w:pPr>
        <w:pStyle w:val="Heading1"/>
      </w:pPr>
      <w:r>
        <w:t xml:space="preserve">Question </w:t>
      </w:r>
      <w:r w:rsidR="00C503C4">
        <w:t xml:space="preserve">30 </w:t>
      </w:r>
      <w:r>
        <w:t>[1</w:t>
      </w:r>
      <w:r w:rsidR="00820F07">
        <w:t>5</w:t>
      </w:r>
      <w:r>
        <w:t>pts]</w:t>
      </w:r>
    </w:p>
    <w:p w14:paraId="1DF5A64D" w14:textId="77777777" w:rsidR="00C503C4" w:rsidRDefault="00C503C4" w:rsidP="008F6D58"/>
    <w:p w14:paraId="64047F3A" w14:textId="6C6FF422" w:rsidR="008F6D58" w:rsidRDefault="008F6D58" w:rsidP="008F6D58">
      <w:r>
        <w:t>Mr. and Mrs. Jeffery Meyer are what?</w:t>
      </w:r>
    </w:p>
    <w:p w14:paraId="1B91D27A" w14:textId="77777777" w:rsidR="008F6D58" w:rsidRDefault="008F6D58" w:rsidP="008F6D58"/>
    <w:p w14:paraId="0DD00BDF" w14:textId="0164212A" w:rsidR="00E930C6" w:rsidRDefault="00E930C6" w:rsidP="008F6D58"/>
    <w:p w14:paraId="63F241A9" w14:textId="03D38C7D" w:rsidR="00E930C6" w:rsidRDefault="00E930C6" w:rsidP="00E930C6">
      <w:pPr>
        <w:pStyle w:val="Heading1"/>
      </w:pPr>
      <w:r>
        <w:lastRenderedPageBreak/>
        <w:t xml:space="preserve">Question </w:t>
      </w:r>
      <w:r w:rsidR="00C503C4">
        <w:t xml:space="preserve">31 </w:t>
      </w:r>
      <w:r>
        <w:t>[30pts]</w:t>
      </w:r>
    </w:p>
    <w:p w14:paraId="4C415494" w14:textId="77777777" w:rsidR="00C503C4" w:rsidRDefault="00C503C4" w:rsidP="00E930C6"/>
    <w:p w14:paraId="5FCDDC84" w14:textId="73F9ABD1" w:rsidR="00E930C6" w:rsidRDefault="00E930C6" w:rsidP="00E930C6">
      <w:r>
        <w:t>Humans had a huge impact on earth species, what percentage of animals over 110</w:t>
      </w:r>
      <w:r w:rsidR="00820F07">
        <w:t xml:space="preserve"> </w:t>
      </w:r>
      <w:r>
        <w:t>lbs went extinct in Australasia between 50,000 and 40,000 years ago? Name one.</w:t>
      </w:r>
    </w:p>
    <w:p w14:paraId="779191E9" w14:textId="77777777" w:rsidR="00E930C6" w:rsidRDefault="00E930C6" w:rsidP="00E930C6"/>
    <w:p w14:paraId="7958EFBE" w14:textId="77777777" w:rsidR="00E930C6" w:rsidRDefault="00E930C6" w:rsidP="008F6D58"/>
    <w:p w14:paraId="63136B88" w14:textId="7BEE26C0" w:rsidR="00DA5028" w:rsidRDefault="00DA5028" w:rsidP="00DA5028">
      <w:pPr>
        <w:pStyle w:val="Heading1"/>
      </w:pPr>
      <w:r>
        <w:t xml:space="preserve">Question </w:t>
      </w:r>
      <w:r w:rsidR="00C503C4">
        <w:t xml:space="preserve">32 </w:t>
      </w:r>
      <w:r>
        <w:t>[</w:t>
      </w:r>
      <w:r w:rsidR="00820F07">
        <w:t>1</w:t>
      </w:r>
      <w:r>
        <w:t>0pts]</w:t>
      </w:r>
    </w:p>
    <w:p w14:paraId="7C1CED83" w14:textId="77777777" w:rsidR="00C503C4" w:rsidRDefault="00C503C4" w:rsidP="00DA5028"/>
    <w:p w14:paraId="7B112DF3" w14:textId="1C4E1F8C" w:rsidR="00DA5028" w:rsidRDefault="00DA5028" w:rsidP="00DA5028">
      <w:r>
        <w:t>What were the first organisms on earth?</w:t>
      </w:r>
    </w:p>
    <w:p w14:paraId="0DB42478" w14:textId="7A517DEC" w:rsidR="008F6D58" w:rsidRDefault="008F6D58" w:rsidP="008F6D58"/>
    <w:p w14:paraId="2358AF69" w14:textId="77777777" w:rsidR="00C503C4" w:rsidRDefault="00C503C4" w:rsidP="008F6D58"/>
    <w:p w14:paraId="4DD7D621" w14:textId="690CCF5B" w:rsidR="008F6D58" w:rsidRDefault="008F6D58" w:rsidP="008F6D58">
      <w:pPr>
        <w:pStyle w:val="Heading1"/>
      </w:pPr>
      <w:r>
        <w:t xml:space="preserve">Question </w:t>
      </w:r>
      <w:r w:rsidR="00C503C4">
        <w:t xml:space="preserve">33 </w:t>
      </w:r>
      <w:r>
        <w:t>[1</w:t>
      </w:r>
      <w:r w:rsidR="00820F07">
        <w:t>5</w:t>
      </w:r>
      <w:r>
        <w:t>pts]</w:t>
      </w:r>
    </w:p>
    <w:p w14:paraId="6BDD6F0C" w14:textId="77777777" w:rsidR="00C503C4" w:rsidRDefault="00C503C4" w:rsidP="008F6D58"/>
    <w:p w14:paraId="6C3E8F98" w14:textId="7CD0A882" w:rsidR="008F6D58" w:rsidRDefault="008F6D58" w:rsidP="008F6D58">
      <w:r>
        <w:t>What year was “Indonesia’s Java Man” discovered?</w:t>
      </w:r>
    </w:p>
    <w:p w14:paraId="16E0F3D0" w14:textId="2B7BC33B" w:rsidR="008F6D58" w:rsidRDefault="008F6D58" w:rsidP="008F6D58"/>
    <w:p w14:paraId="45FD7ADC" w14:textId="77777777" w:rsidR="00C503C4" w:rsidRDefault="00C503C4" w:rsidP="008F6D58"/>
    <w:p w14:paraId="47A47DD5" w14:textId="0E649254" w:rsidR="00997A1C" w:rsidRDefault="00997A1C" w:rsidP="00997A1C">
      <w:pPr>
        <w:pStyle w:val="Heading1"/>
      </w:pPr>
      <w:r>
        <w:t xml:space="preserve">Question </w:t>
      </w:r>
      <w:r w:rsidR="00D300DB">
        <w:t>3</w:t>
      </w:r>
      <w:r w:rsidR="00C26F36">
        <w:t>4</w:t>
      </w:r>
      <w:r w:rsidR="00D300DB">
        <w:t xml:space="preserve"> </w:t>
      </w:r>
      <w:r>
        <w:t>[20pts]</w:t>
      </w:r>
    </w:p>
    <w:p w14:paraId="667E2F67" w14:textId="77777777" w:rsidR="00C503C4" w:rsidRDefault="00C503C4" w:rsidP="008F6D58"/>
    <w:p w14:paraId="79D297B7" w14:textId="285F2E41" w:rsidR="00997A1C" w:rsidRDefault="00997A1C" w:rsidP="008F6D58">
      <w:r>
        <w:t>What am I?</w:t>
      </w:r>
    </w:p>
    <w:p w14:paraId="42BA4A6C" w14:textId="1F39BD8F" w:rsidR="00997A1C" w:rsidRDefault="00997A1C" w:rsidP="008F6D58">
      <w:r w:rsidRPr="00997A1C">
        <w:rPr>
          <w:noProof/>
        </w:rPr>
        <w:drawing>
          <wp:inline distT="0" distB="0" distL="0" distR="0" wp14:anchorId="4DE46276" wp14:editId="302E4D06">
            <wp:extent cx="2465615" cy="2456633"/>
            <wp:effectExtent l="152400" t="152400" r="354330" b="3632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9173" cy="2470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B70" w14:textId="77777777" w:rsidR="00C503C4" w:rsidRDefault="00C503C4" w:rsidP="008F6D58"/>
    <w:p w14:paraId="2FB5CEF6" w14:textId="2519E4AD" w:rsidR="008F6D58" w:rsidRDefault="008F6D58" w:rsidP="008F6D58">
      <w:pPr>
        <w:pStyle w:val="Heading1"/>
      </w:pPr>
      <w:r>
        <w:t xml:space="preserve">Question </w:t>
      </w:r>
      <w:r w:rsidR="00D300DB">
        <w:t>3</w:t>
      </w:r>
      <w:r w:rsidR="00C26F36">
        <w:t>5</w:t>
      </w:r>
      <w:r w:rsidR="00D300DB">
        <w:t xml:space="preserve"> </w:t>
      </w:r>
      <w:r>
        <w:t>[</w:t>
      </w:r>
      <w:r w:rsidR="001131CE">
        <w:t>5</w:t>
      </w:r>
      <w:r>
        <w:t>pts]</w:t>
      </w:r>
    </w:p>
    <w:p w14:paraId="00ADC59A" w14:textId="77777777" w:rsidR="00D300DB" w:rsidRDefault="00D300DB" w:rsidP="008F6D58"/>
    <w:p w14:paraId="6CD17740" w14:textId="2CA9945F" w:rsidR="008F6D58" w:rsidRDefault="001131CE" w:rsidP="008F6D58">
      <w:r>
        <w:t>Take a picture of Lucy.</w:t>
      </w:r>
    </w:p>
    <w:p w14:paraId="3AD8C1D2" w14:textId="52566DDD" w:rsidR="008F6D58" w:rsidRDefault="008F6D58" w:rsidP="008F6D58"/>
    <w:p w14:paraId="13D556B7" w14:textId="104F9165" w:rsidR="00EC0B1A" w:rsidRDefault="00EC0B1A" w:rsidP="00EC0B1A">
      <w:pPr>
        <w:pStyle w:val="Heading1"/>
      </w:pPr>
      <w:r>
        <w:lastRenderedPageBreak/>
        <w:t xml:space="preserve">Question </w:t>
      </w:r>
      <w:r w:rsidR="00D300DB">
        <w:t>3</w:t>
      </w:r>
      <w:r w:rsidR="00C26F36">
        <w:t>6</w:t>
      </w:r>
      <w:r w:rsidR="00D300DB">
        <w:t xml:space="preserve"> </w:t>
      </w:r>
      <w:r>
        <w:t>[10pts]</w:t>
      </w:r>
    </w:p>
    <w:p w14:paraId="36674B6C" w14:textId="77777777" w:rsidR="00D300DB" w:rsidRDefault="00D300DB" w:rsidP="00EC0B1A"/>
    <w:p w14:paraId="7A6C697E" w14:textId="5F0DFB1C" w:rsidR="00EC0B1A" w:rsidRDefault="00EC0B1A" w:rsidP="00EC0B1A">
      <w:r>
        <w:t>How many species of butterfly lived 170 million years ago?</w:t>
      </w:r>
    </w:p>
    <w:p w14:paraId="2F6EE667" w14:textId="2FECAF49" w:rsidR="00EC0B1A" w:rsidRDefault="00EC0B1A" w:rsidP="00EC0B1A"/>
    <w:p w14:paraId="42E12863" w14:textId="52D74930" w:rsidR="0014291E" w:rsidRDefault="0014291E" w:rsidP="00EC0B1A"/>
    <w:p w14:paraId="78168B29" w14:textId="140CB8DA" w:rsidR="0014291E" w:rsidRDefault="0014291E" w:rsidP="0014291E">
      <w:pPr>
        <w:pStyle w:val="Heading1"/>
      </w:pPr>
      <w:r>
        <w:t xml:space="preserve">Question </w:t>
      </w:r>
      <w:r w:rsidR="00D300DB">
        <w:t>3</w:t>
      </w:r>
      <w:r w:rsidR="00C26F36">
        <w:t>7</w:t>
      </w:r>
      <w:r w:rsidR="00D300DB">
        <w:t xml:space="preserve"> </w:t>
      </w:r>
      <w:r>
        <w:t>[15pts]</w:t>
      </w:r>
    </w:p>
    <w:p w14:paraId="5E86DFCF" w14:textId="77777777" w:rsidR="00D300DB" w:rsidRDefault="00D300DB" w:rsidP="0014291E"/>
    <w:p w14:paraId="13E58CF2" w14:textId="33299D5E" w:rsidR="0014291E" w:rsidRDefault="0014291E" w:rsidP="0014291E">
      <w:r>
        <w:t>I’m part of a beautiful painted house from British Columbia, can you name the culture that made me?</w:t>
      </w:r>
    </w:p>
    <w:p w14:paraId="3BECF1AA" w14:textId="61B37C7C" w:rsidR="0014291E" w:rsidRDefault="0014291E" w:rsidP="00EC0B1A">
      <w:r>
        <w:rPr>
          <w:noProof/>
        </w:rPr>
        <w:drawing>
          <wp:inline distT="0" distB="0" distL="0" distR="0" wp14:anchorId="0F06B1F6" wp14:editId="67225C2D">
            <wp:extent cx="3112135" cy="1648759"/>
            <wp:effectExtent l="152400" t="171450" r="335915" b="3708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784" b="4885"/>
                    <a:stretch/>
                  </pic:blipFill>
                  <pic:spPr bwMode="auto">
                    <a:xfrm>
                      <a:off x="0" y="0"/>
                      <a:ext cx="3130876" cy="1658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BB9423" w14:textId="77777777" w:rsidR="00D300DB" w:rsidRDefault="00D300DB" w:rsidP="00EC0B1A"/>
    <w:p w14:paraId="26074250" w14:textId="754B469E" w:rsidR="009D05E6" w:rsidRDefault="009D05E6" w:rsidP="009D05E6">
      <w:pPr>
        <w:pStyle w:val="Heading1"/>
      </w:pPr>
      <w:r>
        <w:t xml:space="preserve">Question </w:t>
      </w:r>
      <w:r w:rsidR="00D300DB">
        <w:t>3</w:t>
      </w:r>
      <w:r w:rsidR="00C2739F">
        <w:t>8</w:t>
      </w:r>
      <w:r w:rsidR="00D300DB">
        <w:t xml:space="preserve"> </w:t>
      </w:r>
      <w:r>
        <w:t>[70pts]</w:t>
      </w:r>
    </w:p>
    <w:p w14:paraId="2A138C18" w14:textId="77777777" w:rsidR="00D300DB" w:rsidRDefault="00D300DB" w:rsidP="009D05E6"/>
    <w:p w14:paraId="7F87C176" w14:textId="4B1A012F" w:rsidR="009D05E6" w:rsidRDefault="009D05E6" w:rsidP="009D05E6">
      <w:r>
        <w:t>I’m red and delicious, real but not and I hang out with the Earth.</w:t>
      </w:r>
    </w:p>
    <w:p w14:paraId="3FAC52B3" w14:textId="42EDA663" w:rsidR="00D300DB" w:rsidRDefault="00D300DB" w:rsidP="009D05E6">
      <w:r>
        <w:t>Take a picture of me.</w:t>
      </w:r>
    </w:p>
    <w:p w14:paraId="58C189EE" w14:textId="4AF238AE" w:rsidR="00EC0B1A" w:rsidRDefault="00EC0B1A" w:rsidP="008F6D58"/>
    <w:p w14:paraId="49753B62" w14:textId="77777777" w:rsidR="00D300DB" w:rsidRDefault="00D300DB" w:rsidP="008F6D58"/>
    <w:p w14:paraId="707B7519" w14:textId="4CE6F287" w:rsidR="001131CE" w:rsidRDefault="001131CE" w:rsidP="001131CE">
      <w:pPr>
        <w:pStyle w:val="Heading1"/>
      </w:pPr>
      <w:r>
        <w:t xml:space="preserve">Question </w:t>
      </w:r>
      <w:r w:rsidR="00D300DB">
        <w:t>3</w:t>
      </w:r>
      <w:r w:rsidR="00C2739F">
        <w:t>9</w:t>
      </w:r>
      <w:r w:rsidR="00D300DB">
        <w:t xml:space="preserve"> </w:t>
      </w:r>
      <w:r>
        <w:t>[10pts]</w:t>
      </w:r>
    </w:p>
    <w:p w14:paraId="320C4CC9" w14:textId="77777777" w:rsidR="00D300DB" w:rsidRDefault="00D300DB" w:rsidP="001131CE"/>
    <w:p w14:paraId="4B482D54" w14:textId="78BE27DD" w:rsidR="001131CE" w:rsidRDefault="001131CE" w:rsidP="001131CE">
      <w:r>
        <w:t xml:space="preserve">What </w:t>
      </w:r>
      <w:r w:rsidR="006A7BDA">
        <w:t>is the species of this “sea butterfly”?</w:t>
      </w:r>
    </w:p>
    <w:p w14:paraId="23B5D432" w14:textId="0D3BA2EC" w:rsidR="006A7BDA" w:rsidRDefault="006A7BDA" w:rsidP="001131CE">
      <w:r>
        <w:rPr>
          <w:noProof/>
        </w:rPr>
        <w:lastRenderedPageBreak/>
        <w:drawing>
          <wp:inline distT="0" distB="0" distL="0" distR="0" wp14:anchorId="43E5E118" wp14:editId="563563E4">
            <wp:extent cx="2209800" cy="2483459"/>
            <wp:effectExtent l="152400" t="152400" r="361950" b="3556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4358" cy="2488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FFC310" w14:textId="77777777" w:rsidR="001131CE" w:rsidRDefault="001131CE" w:rsidP="001131CE"/>
    <w:p w14:paraId="02782847" w14:textId="77777777" w:rsidR="00820F07" w:rsidRDefault="00820F07" w:rsidP="008F6D58"/>
    <w:p w14:paraId="547C42F6" w14:textId="48834B70" w:rsidR="00C87058" w:rsidRDefault="00C87058" w:rsidP="00C87058">
      <w:pPr>
        <w:pStyle w:val="Heading1"/>
      </w:pPr>
      <w:r>
        <w:t xml:space="preserve">Question </w:t>
      </w:r>
      <w:r w:rsidR="00C2739F">
        <w:t>40</w:t>
      </w:r>
      <w:r w:rsidR="00D300DB">
        <w:t xml:space="preserve"> </w:t>
      </w:r>
      <w:r>
        <w:t>[</w:t>
      </w:r>
      <w:r w:rsidR="00820F07">
        <w:t>10</w:t>
      </w:r>
      <w:r>
        <w:t>pts]</w:t>
      </w:r>
    </w:p>
    <w:p w14:paraId="6D1B9C13" w14:textId="77777777" w:rsidR="00D300DB" w:rsidRDefault="00D300DB" w:rsidP="00C87058"/>
    <w:p w14:paraId="3E21B135" w14:textId="1CEA8C78" w:rsidR="00C87058" w:rsidRDefault="00C87058" w:rsidP="00C87058">
      <w:r>
        <w:t>What is my name in native Swahili?</w:t>
      </w:r>
    </w:p>
    <w:p w14:paraId="39A29FA0" w14:textId="2ED27E50" w:rsidR="00C87058" w:rsidRDefault="00C87058" w:rsidP="00C87058"/>
    <w:p w14:paraId="5C449DF3" w14:textId="2557CA5B" w:rsidR="00C87058" w:rsidRDefault="00C87058" w:rsidP="00C87058">
      <w:r>
        <w:rPr>
          <w:noProof/>
        </w:rPr>
        <w:drawing>
          <wp:inline distT="0" distB="0" distL="0" distR="0" wp14:anchorId="33FACABE" wp14:editId="3B08CDCC">
            <wp:extent cx="2163170" cy="2891160"/>
            <wp:effectExtent l="152400" t="152400" r="37084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7089" cy="2909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9F36D" w14:textId="683290A2" w:rsidR="00C87058" w:rsidRDefault="00C87058" w:rsidP="008F6D58"/>
    <w:p w14:paraId="58682DE7" w14:textId="77777777" w:rsidR="008F6D58" w:rsidRDefault="008F6D58" w:rsidP="008F6D58"/>
    <w:p w14:paraId="7129B203" w14:textId="5B54014B" w:rsidR="006A7BDA" w:rsidRDefault="006A7BDA" w:rsidP="006A7BDA">
      <w:pPr>
        <w:pStyle w:val="Heading1"/>
      </w:pPr>
      <w:r>
        <w:lastRenderedPageBreak/>
        <w:t xml:space="preserve">Question </w:t>
      </w:r>
      <w:r w:rsidR="00D300DB">
        <w:t>4</w:t>
      </w:r>
      <w:r w:rsidR="00C2739F">
        <w:t>1</w:t>
      </w:r>
      <w:r w:rsidR="00D300DB">
        <w:t xml:space="preserve"> </w:t>
      </w:r>
      <w:r>
        <w:t>[</w:t>
      </w:r>
      <w:r w:rsidR="000E63D0">
        <w:t>1</w:t>
      </w:r>
      <w:r>
        <w:t>5pts]</w:t>
      </w:r>
    </w:p>
    <w:p w14:paraId="679F23E2" w14:textId="48479A68" w:rsidR="006A7BDA" w:rsidRDefault="006A7BDA" w:rsidP="006A7BDA"/>
    <w:p w14:paraId="1F926275" w14:textId="5B73EEB8" w:rsidR="008F6D58" w:rsidRDefault="000E63D0" w:rsidP="008F6D58">
      <w:r>
        <w:t>I’m famous for doing what in 1938?</w:t>
      </w:r>
    </w:p>
    <w:p w14:paraId="61B0F311" w14:textId="4CDC8D41" w:rsidR="001D63DC" w:rsidRDefault="006A7BDA" w:rsidP="001D63DC">
      <w:pPr>
        <w:pStyle w:val="checklistindent"/>
      </w:pPr>
      <w:r>
        <w:rPr>
          <w:noProof/>
        </w:rPr>
        <w:drawing>
          <wp:inline distT="0" distB="0" distL="0" distR="0" wp14:anchorId="29F28565" wp14:editId="0D2BA15C">
            <wp:extent cx="3780430" cy="1698366"/>
            <wp:effectExtent l="152400" t="152400" r="353695" b="3594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1529" cy="1703352"/>
                    </a:xfrm>
                    <a:prstGeom prst="rect">
                      <a:avLst/>
                    </a:prstGeom>
                    <a:ln>
                      <a:noFill/>
                    </a:ln>
                    <a:effectLst>
                      <a:outerShdw blurRad="292100" dist="139700" dir="2700000" algn="tl" rotWithShape="0">
                        <a:srgbClr val="333333">
                          <a:alpha val="65000"/>
                        </a:srgbClr>
                      </a:outerShdw>
                    </a:effectLst>
                  </pic:spPr>
                </pic:pic>
              </a:graphicData>
            </a:graphic>
          </wp:inline>
        </w:drawing>
      </w:r>
    </w:p>
    <w:p w14:paraId="3FDD907B" w14:textId="31FC8EB5" w:rsidR="00E930C6" w:rsidRDefault="00E930C6" w:rsidP="00D300DB">
      <w:pPr>
        <w:pStyle w:val="checklistindent"/>
        <w:ind w:left="0" w:firstLine="0"/>
      </w:pPr>
    </w:p>
    <w:p w14:paraId="75A9DBA7" w14:textId="105C88C3" w:rsidR="00E930C6" w:rsidRDefault="00E930C6" w:rsidP="001D63DC">
      <w:pPr>
        <w:pStyle w:val="checklistindent"/>
      </w:pPr>
    </w:p>
    <w:p w14:paraId="536A7919" w14:textId="44D1E98B" w:rsidR="00E930C6" w:rsidRDefault="00E930C6" w:rsidP="00E930C6">
      <w:pPr>
        <w:pStyle w:val="Heading1"/>
      </w:pPr>
      <w:r>
        <w:t xml:space="preserve">Question </w:t>
      </w:r>
      <w:r w:rsidR="00D300DB">
        <w:t>4</w:t>
      </w:r>
      <w:r w:rsidR="00C2739F">
        <w:t>2</w:t>
      </w:r>
      <w:r w:rsidR="00D300DB">
        <w:t xml:space="preserve"> </w:t>
      </w:r>
      <w:r>
        <w:t>[15pts]</w:t>
      </w:r>
    </w:p>
    <w:p w14:paraId="475EA57E" w14:textId="77777777" w:rsidR="00D300DB" w:rsidRDefault="00D300DB" w:rsidP="00E930C6"/>
    <w:p w14:paraId="36B48D79" w14:textId="5F61D614" w:rsidR="00E930C6" w:rsidRDefault="00E930C6" w:rsidP="00E930C6">
      <w:r>
        <w:t>Take a picture of a four-tusked elephant.</w:t>
      </w:r>
    </w:p>
    <w:p w14:paraId="46D67B7F" w14:textId="70D9676E" w:rsidR="00E930C6" w:rsidRDefault="00E930C6" w:rsidP="00E930C6"/>
    <w:p w14:paraId="48F75451" w14:textId="77777777" w:rsidR="00E930C6" w:rsidRDefault="00E930C6" w:rsidP="001D63DC">
      <w:pPr>
        <w:pStyle w:val="checklistindent"/>
      </w:pPr>
    </w:p>
    <w:p w14:paraId="2514A56D" w14:textId="56623E1A" w:rsidR="00C87058" w:rsidRDefault="00C87058" w:rsidP="00C87058">
      <w:pPr>
        <w:pStyle w:val="Heading1"/>
      </w:pPr>
      <w:r>
        <w:t xml:space="preserve">Question </w:t>
      </w:r>
      <w:r w:rsidR="00D300DB">
        <w:t>4</w:t>
      </w:r>
      <w:r w:rsidR="00C2739F">
        <w:t>3</w:t>
      </w:r>
      <w:r w:rsidR="00D300DB">
        <w:t xml:space="preserve"> </w:t>
      </w:r>
      <w:r>
        <w:t>[10pts]</w:t>
      </w:r>
    </w:p>
    <w:p w14:paraId="241B1A5F" w14:textId="77777777" w:rsidR="00C87058" w:rsidRDefault="00C87058" w:rsidP="00C87058"/>
    <w:p w14:paraId="3ECF64D6" w14:textId="07BD233E" w:rsidR="00C87058" w:rsidRDefault="00C87058" w:rsidP="00C87058">
      <w:r>
        <w:t>I might look like an airplane but what am I truly?</w:t>
      </w:r>
    </w:p>
    <w:p w14:paraId="6901065D" w14:textId="019714B7" w:rsidR="000E63D0" w:rsidRDefault="000E63D0" w:rsidP="001D63DC">
      <w:pPr>
        <w:pStyle w:val="checklistindent"/>
      </w:pPr>
    </w:p>
    <w:p w14:paraId="1C026EE6" w14:textId="1C8134F3" w:rsidR="00C87058" w:rsidRDefault="00C87058" w:rsidP="001D63DC">
      <w:pPr>
        <w:pStyle w:val="checklistindent"/>
      </w:pPr>
      <w:r>
        <w:rPr>
          <w:noProof/>
        </w:rPr>
        <w:drawing>
          <wp:inline distT="0" distB="0" distL="0" distR="0" wp14:anchorId="23D9202D" wp14:editId="7623BF97">
            <wp:extent cx="3211107" cy="2250621"/>
            <wp:effectExtent l="152400" t="171450" r="351790" b="3594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99" r="8259"/>
                    <a:stretch/>
                  </pic:blipFill>
                  <pic:spPr bwMode="auto">
                    <a:xfrm>
                      <a:off x="0" y="0"/>
                      <a:ext cx="3233777" cy="22665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9454D5" w14:textId="0D46E6F7" w:rsidR="000E63D0" w:rsidRDefault="000E63D0" w:rsidP="000E63D0">
      <w:pPr>
        <w:pStyle w:val="Heading1"/>
      </w:pPr>
      <w:r>
        <w:t>Question</w:t>
      </w:r>
      <w:r w:rsidR="00D300DB">
        <w:t xml:space="preserve"> 4</w:t>
      </w:r>
      <w:r w:rsidR="00C2739F">
        <w:t>4</w:t>
      </w:r>
      <w:r>
        <w:t xml:space="preserve"> [5pts]</w:t>
      </w:r>
    </w:p>
    <w:p w14:paraId="4BB01EB4" w14:textId="77777777" w:rsidR="00D300DB" w:rsidRDefault="00D300DB" w:rsidP="000E63D0"/>
    <w:p w14:paraId="26872E19" w14:textId="454037F9" w:rsidR="000E63D0" w:rsidRDefault="000E63D0" w:rsidP="000E63D0">
      <w:r>
        <w:lastRenderedPageBreak/>
        <w:t>What hall of the museum do I live in?</w:t>
      </w:r>
    </w:p>
    <w:p w14:paraId="3A65B679" w14:textId="6B1623AF" w:rsidR="000E63D0" w:rsidRDefault="000E63D0" w:rsidP="000E63D0"/>
    <w:p w14:paraId="176C8C1A" w14:textId="5FBF3424" w:rsidR="000E63D0" w:rsidRDefault="000E63D0" w:rsidP="00D300DB">
      <w:r>
        <w:rPr>
          <w:noProof/>
        </w:rPr>
        <w:drawing>
          <wp:inline distT="0" distB="0" distL="0" distR="0" wp14:anchorId="79B93FC6" wp14:editId="46FA5A8B">
            <wp:extent cx="2058537" cy="2043345"/>
            <wp:effectExtent l="152400" t="152400" r="361315" b="3575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2797" cy="20475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545D1E9" w14:textId="4292B7DA" w:rsidR="000E63D0" w:rsidRDefault="000E63D0" w:rsidP="001D63DC">
      <w:pPr>
        <w:pStyle w:val="checklistindent"/>
      </w:pPr>
    </w:p>
    <w:p w14:paraId="76FFF110" w14:textId="3D36C35F" w:rsidR="00AE57A4" w:rsidRDefault="00AE57A4" w:rsidP="00AE57A4">
      <w:pPr>
        <w:pStyle w:val="Heading1"/>
      </w:pPr>
      <w:r>
        <w:t xml:space="preserve">Question </w:t>
      </w:r>
      <w:r w:rsidR="00D300DB">
        <w:t>4</w:t>
      </w:r>
      <w:r w:rsidR="00C2739F">
        <w:t>5</w:t>
      </w:r>
      <w:r w:rsidR="00D300DB">
        <w:t xml:space="preserve"> </w:t>
      </w:r>
      <w:r>
        <w:t>[30pts]</w:t>
      </w:r>
    </w:p>
    <w:p w14:paraId="362A8B2B" w14:textId="77777777" w:rsidR="00D300DB" w:rsidRDefault="00D300DB" w:rsidP="00AE57A4"/>
    <w:p w14:paraId="7E68040D" w14:textId="0D534C9A" w:rsidR="00AE57A4" w:rsidRDefault="00AE57A4" w:rsidP="00AE57A4">
      <w:r>
        <w:t>Take a picture of Smilosuchus skeleton.</w:t>
      </w:r>
    </w:p>
    <w:p w14:paraId="6D3EFC01" w14:textId="6F87FF25" w:rsidR="00EC0B1A" w:rsidRDefault="00EC0B1A" w:rsidP="00D300DB">
      <w:pPr>
        <w:pStyle w:val="checklistindent"/>
        <w:ind w:left="0" w:firstLine="0"/>
      </w:pPr>
    </w:p>
    <w:p w14:paraId="64578D5B" w14:textId="77777777" w:rsidR="00820F07" w:rsidRDefault="00820F07" w:rsidP="00820F07"/>
    <w:p w14:paraId="0DD6D61F" w14:textId="171A47CB" w:rsidR="00820F07" w:rsidRDefault="00820F07" w:rsidP="00820F07">
      <w:pPr>
        <w:pStyle w:val="Heading1"/>
      </w:pPr>
      <w:r>
        <w:t xml:space="preserve">Question </w:t>
      </w:r>
      <w:r w:rsidR="00D300DB">
        <w:t>4</w:t>
      </w:r>
      <w:r w:rsidR="00C2739F">
        <w:t>6</w:t>
      </w:r>
      <w:r w:rsidR="00D300DB">
        <w:t xml:space="preserve"> </w:t>
      </w:r>
      <w:r>
        <w:t>[</w:t>
      </w:r>
      <w:r w:rsidR="00C2739F">
        <w:t>4</w:t>
      </w:r>
      <w:r>
        <w:t>0pts]</w:t>
      </w:r>
    </w:p>
    <w:p w14:paraId="05E1129F" w14:textId="77777777" w:rsidR="00820F07" w:rsidRDefault="00820F07" w:rsidP="00820F07"/>
    <w:p w14:paraId="26940972" w14:textId="484CC0A7" w:rsidR="00820F07" w:rsidRDefault="00820F07" w:rsidP="00820F07">
      <w:r>
        <w:t xml:space="preserve">I’m </w:t>
      </w:r>
      <w:r w:rsidR="00D300DB">
        <w:t>painted with a unique</w:t>
      </w:r>
      <w:r>
        <w:t xml:space="preserve"> yellow color.</w:t>
      </w:r>
    </w:p>
    <w:p w14:paraId="183B3049" w14:textId="77777777" w:rsidR="00820F07" w:rsidRDefault="00820F07" w:rsidP="00820F07">
      <w:r>
        <w:t>I’m folded up.</w:t>
      </w:r>
    </w:p>
    <w:p w14:paraId="31B81A24" w14:textId="77777777" w:rsidR="00820F07" w:rsidRDefault="00820F07" w:rsidP="00820F07">
      <w:r>
        <w:t>I’m in a place of learning.</w:t>
      </w:r>
    </w:p>
    <w:p w14:paraId="7ECFA4B3" w14:textId="77777777" w:rsidR="00820F07" w:rsidRDefault="00820F07" w:rsidP="00820F07">
      <w:r>
        <w:t>I’m #5.</w:t>
      </w:r>
    </w:p>
    <w:p w14:paraId="7EEE6E1F" w14:textId="77777777" w:rsidR="00820F07" w:rsidRDefault="00820F07" w:rsidP="00820F07">
      <w:r>
        <w:t>Take a picture.</w:t>
      </w:r>
    </w:p>
    <w:p w14:paraId="3DC9087E" w14:textId="77777777" w:rsidR="00820F07" w:rsidRDefault="00820F07" w:rsidP="001D63DC">
      <w:pPr>
        <w:pStyle w:val="checklistindent"/>
      </w:pPr>
    </w:p>
    <w:p w14:paraId="1F5BB6F0" w14:textId="080056DE" w:rsidR="00EC0B1A" w:rsidRDefault="00EC0B1A" w:rsidP="00EC0B1A">
      <w:pPr>
        <w:pStyle w:val="Heading1"/>
      </w:pPr>
      <w:r>
        <w:t xml:space="preserve">Question </w:t>
      </w:r>
      <w:r w:rsidR="00D300DB">
        <w:t>4</w:t>
      </w:r>
      <w:r w:rsidR="002F20FA">
        <w:t>7</w:t>
      </w:r>
      <w:r w:rsidR="00D300DB">
        <w:t xml:space="preserve"> </w:t>
      </w:r>
      <w:r>
        <w:t>[10pts]</w:t>
      </w:r>
    </w:p>
    <w:p w14:paraId="7BEA1142" w14:textId="77777777" w:rsidR="00D300DB" w:rsidRDefault="00D300DB" w:rsidP="00EC0B1A"/>
    <w:p w14:paraId="787799FF" w14:textId="50C4FA4A" w:rsidR="00EC0B1A" w:rsidRDefault="00EC0B1A" w:rsidP="00EC0B1A">
      <w:r>
        <w:t>What species am I?</w:t>
      </w:r>
    </w:p>
    <w:p w14:paraId="2D215598" w14:textId="72DD72B2" w:rsidR="00EC0B1A" w:rsidRDefault="00EC0B1A" w:rsidP="001D63DC">
      <w:pPr>
        <w:pStyle w:val="checklistindent"/>
      </w:pPr>
    </w:p>
    <w:p w14:paraId="348605A2" w14:textId="43050C07" w:rsidR="00EC0B1A" w:rsidRDefault="00EC0B1A" w:rsidP="001D63DC">
      <w:pPr>
        <w:pStyle w:val="checklistindent"/>
      </w:pPr>
      <w:r>
        <w:rPr>
          <w:noProof/>
        </w:rPr>
        <w:lastRenderedPageBreak/>
        <w:drawing>
          <wp:inline distT="0" distB="0" distL="0" distR="0" wp14:anchorId="11FDF376" wp14:editId="363864E5">
            <wp:extent cx="2133600" cy="2209800"/>
            <wp:effectExtent l="152400" t="152400" r="361950" b="361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600" cy="220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AB46BB" w14:textId="648BBA1B" w:rsidR="00EC0B1A" w:rsidRDefault="00EC0B1A" w:rsidP="001D63DC">
      <w:pPr>
        <w:pStyle w:val="checklistindent"/>
      </w:pPr>
    </w:p>
    <w:p w14:paraId="5F6F8A4E" w14:textId="58361A77" w:rsidR="00EC0B1A" w:rsidRDefault="00EC0B1A" w:rsidP="001D63DC">
      <w:pPr>
        <w:pStyle w:val="checklistindent"/>
      </w:pPr>
    </w:p>
    <w:p w14:paraId="22C941F9" w14:textId="201042B5" w:rsidR="0095614A" w:rsidRDefault="0095614A" w:rsidP="0095614A">
      <w:pPr>
        <w:pStyle w:val="Heading1"/>
      </w:pPr>
      <w:r>
        <w:t xml:space="preserve">Question </w:t>
      </w:r>
      <w:r w:rsidR="00D300DB">
        <w:t>4</w:t>
      </w:r>
      <w:r w:rsidR="002F20FA">
        <w:t>8</w:t>
      </w:r>
      <w:r w:rsidR="00D300DB">
        <w:t xml:space="preserve"> </w:t>
      </w:r>
      <w:r>
        <w:t>[20pts]</w:t>
      </w:r>
    </w:p>
    <w:p w14:paraId="20DFEFF1" w14:textId="77777777" w:rsidR="00D300DB" w:rsidRDefault="00D300DB" w:rsidP="0095614A"/>
    <w:p w14:paraId="1DF4B2D8" w14:textId="5DA5133D" w:rsidR="0095614A" w:rsidRDefault="009D05E6" w:rsidP="0095614A">
      <w:r>
        <w:t>No,</w:t>
      </w:r>
      <w:r w:rsidR="0095614A">
        <w:t xml:space="preserve"> I’m not a Kiwi grown in Picassos garden, I’m a rock found in what country?</w:t>
      </w:r>
    </w:p>
    <w:p w14:paraId="2EA236A6" w14:textId="20175BF8" w:rsidR="0095614A" w:rsidRDefault="0095614A" w:rsidP="001D63DC">
      <w:pPr>
        <w:pStyle w:val="checklistindent"/>
      </w:pPr>
    </w:p>
    <w:p w14:paraId="3B2FEE85" w14:textId="7D522348" w:rsidR="0095614A" w:rsidRDefault="0095614A" w:rsidP="001D63DC">
      <w:pPr>
        <w:pStyle w:val="checklistindent"/>
      </w:pPr>
      <w:r>
        <w:rPr>
          <w:noProof/>
        </w:rPr>
        <w:drawing>
          <wp:inline distT="0" distB="0" distL="0" distR="0" wp14:anchorId="49773362" wp14:editId="6AB60A79">
            <wp:extent cx="1505549" cy="1480457"/>
            <wp:effectExtent l="152400" t="152400" r="361950" b="3676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9786" cy="1494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9952D" w14:textId="5FE6BCDA" w:rsidR="00D300DB" w:rsidRDefault="00D300DB" w:rsidP="00D300DB">
      <w:pPr>
        <w:pStyle w:val="Heading1"/>
      </w:pPr>
      <w:r>
        <w:t>Question 4</w:t>
      </w:r>
      <w:r w:rsidR="002F20FA">
        <w:t>9</w:t>
      </w:r>
      <w:r>
        <w:t xml:space="preserve"> [</w:t>
      </w:r>
      <w:r w:rsidR="00980480">
        <w:t>60pts</w:t>
      </w:r>
      <w:r>
        <w:t>]</w:t>
      </w:r>
    </w:p>
    <w:p w14:paraId="060CD810" w14:textId="05A2059D" w:rsidR="00D300DB" w:rsidRDefault="00D300DB" w:rsidP="00D300DB"/>
    <w:p w14:paraId="1DF1A513" w14:textId="77777777" w:rsidR="00980480" w:rsidRDefault="00980480" w:rsidP="00980480">
      <w:r>
        <w:t>I AM NOT A _________</w:t>
      </w:r>
    </w:p>
    <w:p w14:paraId="33BE1328" w14:textId="77777777" w:rsidR="00980480" w:rsidRDefault="00980480" w:rsidP="00D300DB"/>
    <w:p w14:paraId="7B58311F" w14:textId="01615A57" w:rsidR="00B529FB" w:rsidRDefault="00B529FB" w:rsidP="001D63DC">
      <w:pPr>
        <w:pStyle w:val="checklistindent"/>
      </w:pPr>
    </w:p>
    <w:p w14:paraId="0ED37AA0" w14:textId="7EEC9540" w:rsidR="00B529FB" w:rsidRDefault="00B529FB" w:rsidP="001D63DC">
      <w:pPr>
        <w:pStyle w:val="checklistindent"/>
      </w:pPr>
    </w:p>
    <w:p w14:paraId="4917908B" w14:textId="5377DC0D" w:rsidR="00360E5F" w:rsidRDefault="00360E5F" w:rsidP="00360E5F">
      <w:pPr>
        <w:pStyle w:val="Heading1"/>
      </w:pPr>
      <w:r>
        <w:t xml:space="preserve">Question </w:t>
      </w:r>
      <w:r w:rsidR="002F20FA">
        <w:t>50</w:t>
      </w:r>
      <w:r>
        <w:t xml:space="preserve"> [10pts]</w:t>
      </w:r>
    </w:p>
    <w:p w14:paraId="2810FFC3" w14:textId="77777777" w:rsidR="00360E5F" w:rsidRDefault="00360E5F" w:rsidP="00360E5F"/>
    <w:p w14:paraId="303888FF" w14:textId="22D704AE" w:rsidR="00360E5F" w:rsidRDefault="00360E5F" w:rsidP="00360E5F">
      <w:pPr>
        <w:pStyle w:val="checklistindent"/>
      </w:pPr>
      <w:r>
        <w:t>Take a picture of a Polar Bear.</w:t>
      </w:r>
    </w:p>
    <w:p w14:paraId="5526B5C1" w14:textId="77777777" w:rsidR="00360E5F" w:rsidRDefault="00360E5F" w:rsidP="001D63DC">
      <w:pPr>
        <w:pStyle w:val="checklistindent"/>
      </w:pPr>
    </w:p>
    <w:p w14:paraId="32E00407" w14:textId="6110B9FF" w:rsidR="00B529FB" w:rsidRDefault="00B529FB" w:rsidP="001D63DC">
      <w:pPr>
        <w:pStyle w:val="checklistindent"/>
      </w:pPr>
    </w:p>
    <w:p w14:paraId="780FFEE3" w14:textId="5006D34E" w:rsidR="00360E5F" w:rsidRDefault="00360E5F" w:rsidP="00360E5F">
      <w:pPr>
        <w:pStyle w:val="Heading1"/>
      </w:pPr>
      <w:r>
        <w:lastRenderedPageBreak/>
        <w:t>Question 5</w:t>
      </w:r>
      <w:r w:rsidR="002F20FA">
        <w:t>1</w:t>
      </w:r>
      <w:r>
        <w:t xml:space="preserve"> [5pts]</w:t>
      </w:r>
    </w:p>
    <w:p w14:paraId="18B23670" w14:textId="77777777" w:rsidR="00360E5F" w:rsidRDefault="00360E5F" w:rsidP="00360E5F"/>
    <w:p w14:paraId="07DF36CA" w14:textId="7D6F2E75" w:rsidR="00360E5F" w:rsidRDefault="00360E5F" w:rsidP="00360E5F">
      <w:pPr>
        <w:pStyle w:val="checklistindent"/>
      </w:pPr>
      <w:r>
        <w:t>Take a picture of a Giant Squid.</w:t>
      </w:r>
    </w:p>
    <w:p w14:paraId="2D564141" w14:textId="77777777" w:rsidR="00360E5F" w:rsidRDefault="00360E5F" w:rsidP="00360E5F">
      <w:pPr>
        <w:pStyle w:val="checklistindent"/>
      </w:pPr>
    </w:p>
    <w:p w14:paraId="59BC616C" w14:textId="71C7F336" w:rsidR="00360E5F" w:rsidRDefault="00360E5F" w:rsidP="001D63DC">
      <w:pPr>
        <w:pStyle w:val="checklistindent"/>
      </w:pPr>
    </w:p>
    <w:p w14:paraId="55484897" w14:textId="4FE182DC" w:rsidR="00334A7A" w:rsidRDefault="00334A7A" w:rsidP="00334A7A">
      <w:pPr>
        <w:pStyle w:val="Heading1"/>
      </w:pPr>
      <w:r>
        <w:t>Question 5</w:t>
      </w:r>
      <w:r w:rsidR="002F20FA">
        <w:t>2</w:t>
      </w:r>
      <w:r>
        <w:t xml:space="preserve"> [5</w:t>
      </w:r>
      <w:r w:rsidR="002F20FA">
        <w:t>2</w:t>
      </w:r>
      <w:r>
        <w:t>pts]</w:t>
      </w:r>
    </w:p>
    <w:p w14:paraId="51159D86" w14:textId="77777777" w:rsidR="00334A7A" w:rsidRDefault="00334A7A" w:rsidP="00334A7A"/>
    <w:p w14:paraId="45490142" w14:textId="3A9A5162" w:rsidR="00334A7A" w:rsidRDefault="00334A7A" w:rsidP="00334A7A">
      <w:r>
        <w:t>I am “nested among mountains and sea”?</w:t>
      </w:r>
    </w:p>
    <w:p w14:paraId="4D30F2FE" w14:textId="712BC108" w:rsidR="00334A7A" w:rsidRDefault="00334A7A" w:rsidP="00334A7A">
      <w:r>
        <w:t>Please take a picture of me.</w:t>
      </w:r>
    </w:p>
    <w:p w14:paraId="36995714" w14:textId="33AE67D1" w:rsidR="002933E7" w:rsidRDefault="002933E7" w:rsidP="00334A7A"/>
    <w:p w14:paraId="378ECF01" w14:textId="72F1156B" w:rsidR="002933E7" w:rsidRDefault="002933E7" w:rsidP="002933E7">
      <w:pPr>
        <w:pStyle w:val="Heading1"/>
      </w:pPr>
      <w:r>
        <w:t>Question 53 [5pts]</w:t>
      </w:r>
    </w:p>
    <w:p w14:paraId="25CFAB20" w14:textId="5D09012C" w:rsidR="002933E7" w:rsidRDefault="0068259F" w:rsidP="002933E7">
      <w:r>
        <w:t>Take a picture of a Cardinal.</w:t>
      </w:r>
    </w:p>
    <w:p w14:paraId="3D7EDD5C" w14:textId="171A4551" w:rsidR="0068259F" w:rsidRDefault="0068259F" w:rsidP="002933E7"/>
    <w:p w14:paraId="29225CB8" w14:textId="0F062CD4" w:rsidR="0068259F" w:rsidRDefault="0068259F" w:rsidP="0068259F">
      <w:pPr>
        <w:pStyle w:val="Heading1"/>
      </w:pPr>
      <w:r>
        <w:t>Question 53 [25pts]</w:t>
      </w:r>
    </w:p>
    <w:p w14:paraId="7AF28B44" w14:textId="7C815916" w:rsidR="00C279D8" w:rsidRDefault="00C279D8" w:rsidP="00C279D8"/>
    <w:p w14:paraId="09438E3E" w14:textId="4CAD2089" w:rsidR="00C279D8" w:rsidRDefault="00C279D8" w:rsidP="00C279D8">
      <w:r>
        <w:t>3 sentences one word:</w:t>
      </w:r>
    </w:p>
    <w:p w14:paraId="28C60236" w14:textId="77777777" w:rsidR="00C279D8" w:rsidRPr="00C279D8" w:rsidRDefault="00C279D8" w:rsidP="00C279D8"/>
    <w:p w14:paraId="65E1F935" w14:textId="7C97FE47" w:rsidR="0068259F" w:rsidRDefault="0068259F" w:rsidP="002933E7">
      <w:r>
        <w:t>Black ______</w:t>
      </w:r>
    </w:p>
    <w:p w14:paraId="6E02F4EF" w14:textId="2E42D00D" w:rsidR="0068259F" w:rsidRDefault="0068259F" w:rsidP="002933E7">
      <w:r>
        <w:t>______ lake</w:t>
      </w:r>
    </w:p>
    <w:p w14:paraId="54345345" w14:textId="3B167D59" w:rsidR="0068259F" w:rsidRDefault="0068259F" w:rsidP="002933E7">
      <w:r w:rsidRPr="0068259F">
        <w:t>The Trumpet of the</w:t>
      </w:r>
      <w:r>
        <w:t xml:space="preserve"> _____</w:t>
      </w:r>
    </w:p>
    <w:p w14:paraId="68D38191" w14:textId="77777777" w:rsidR="0068259F" w:rsidRDefault="0068259F" w:rsidP="002933E7"/>
    <w:p w14:paraId="5601A728" w14:textId="260081D4" w:rsidR="0068259F" w:rsidRDefault="0068259F" w:rsidP="002933E7">
      <w:r>
        <w:t>Take a picture of me.</w:t>
      </w:r>
    </w:p>
    <w:p w14:paraId="3B4CF9FC" w14:textId="1A2F4357" w:rsidR="00C279D8" w:rsidRDefault="00C279D8" w:rsidP="002933E7"/>
    <w:p w14:paraId="7E6AEF71" w14:textId="055B7D45" w:rsidR="00C279D8" w:rsidRDefault="00C279D8" w:rsidP="00C279D8">
      <w:pPr>
        <w:pStyle w:val="Heading1"/>
      </w:pPr>
      <w:r>
        <w:t>Question 54 [80pts]</w:t>
      </w:r>
    </w:p>
    <w:p w14:paraId="22370D7D" w14:textId="350D46AF" w:rsidR="00C279D8" w:rsidRDefault="00C279D8" w:rsidP="002933E7"/>
    <w:p w14:paraId="595D6BFC" w14:textId="577C9E66" w:rsidR="00C279D8" w:rsidRDefault="00C279D8" w:rsidP="002933E7">
      <w:r>
        <w:t>2 words:</w:t>
      </w:r>
    </w:p>
    <w:p w14:paraId="62D58D76" w14:textId="35A0E2FA" w:rsidR="00C279D8" w:rsidRDefault="00C279D8" w:rsidP="002933E7"/>
    <w:p w14:paraId="76361E5E" w14:textId="0F32E4C2" w:rsidR="00C279D8" w:rsidRDefault="00C279D8" w:rsidP="002933E7">
      <w:r>
        <w:t xml:space="preserve">Word 1 = </w:t>
      </w:r>
      <w:r w:rsidRPr="00C279D8">
        <w:t>I am alive without breath and cold as death. I am never thirsty but always drinking. What am I?</w:t>
      </w:r>
    </w:p>
    <w:p w14:paraId="2E7EAE7C" w14:textId="1E3674B0" w:rsidR="00C279D8" w:rsidRDefault="00C279D8" w:rsidP="002933E7">
      <w:r>
        <w:t xml:space="preserve">Word 2 = </w:t>
      </w:r>
      <w:r w:rsidRPr="00C279D8">
        <w:t xml:space="preserve">I'm black, use and build tools, throw funerals for dead relatives, carry </w:t>
      </w:r>
      <w:r w:rsidR="009C1A95" w:rsidRPr="00C279D8">
        <w:t>messages,</w:t>
      </w:r>
      <w:r w:rsidRPr="00C279D8">
        <w:t xml:space="preserve"> and starred in a very famous TV show with a</w:t>
      </w:r>
      <w:r w:rsidR="00473382">
        <w:t xml:space="preserve">n extra </w:t>
      </w:r>
      <w:r w:rsidRPr="00C279D8">
        <w:t>eye.</w:t>
      </w:r>
    </w:p>
    <w:p w14:paraId="446ED65F" w14:textId="77777777" w:rsidR="0068259F" w:rsidRPr="002933E7" w:rsidRDefault="0068259F" w:rsidP="002933E7"/>
    <w:p w14:paraId="019A1B0C" w14:textId="77777777" w:rsidR="00C279D8" w:rsidRDefault="00C279D8" w:rsidP="00C279D8">
      <w:r>
        <w:t>Take a picture of me.</w:t>
      </w:r>
    </w:p>
    <w:p w14:paraId="44D196B1" w14:textId="77777777" w:rsidR="002933E7" w:rsidRDefault="002933E7" w:rsidP="00334A7A"/>
    <w:p w14:paraId="1ECA6318" w14:textId="77777777" w:rsidR="00334A7A" w:rsidRDefault="00334A7A" w:rsidP="001D63DC">
      <w:pPr>
        <w:pStyle w:val="checklistindent"/>
      </w:pPr>
    </w:p>
    <w:sectPr w:rsidR="00334A7A" w:rsidSect="001D63DC">
      <w:headerReference w:type="even" r:id="rId35"/>
      <w:headerReference w:type="default" r:id="rId36"/>
      <w:footerReference w:type="even" r:id="rId37"/>
      <w:footerReference w:type="default" r:id="rId38"/>
      <w:headerReference w:type="first" r:id="rId39"/>
      <w:footerReference w:type="first" r:id="rId40"/>
      <w:pgSz w:w="12240" w:h="15840" w:code="1"/>
      <w:pgMar w:top="1440" w:right="1440" w:bottom="1008" w:left="1440" w:header="360" w:footer="36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33138D" w14:textId="77777777" w:rsidR="0048248A" w:rsidRDefault="0048248A" w:rsidP="0047179A">
      <w:pPr>
        <w:spacing w:after="0"/>
      </w:pPr>
      <w:r>
        <w:separator/>
      </w:r>
    </w:p>
  </w:endnote>
  <w:endnote w:type="continuationSeparator" w:id="0">
    <w:p w14:paraId="13B5845A" w14:textId="77777777" w:rsidR="0048248A" w:rsidRDefault="0048248A" w:rsidP="004717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21C0D" w14:textId="77777777" w:rsidR="00D300DB" w:rsidRDefault="00D300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A1E94" w14:textId="77777777" w:rsidR="00D300DB" w:rsidRDefault="00D300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3F5E5" w14:textId="77777777" w:rsidR="00D300DB" w:rsidRDefault="00D30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91D67" w14:textId="77777777" w:rsidR="0048248A" w:rsidRDefault="0048248A" w:rsidP="0047179A">
      <w:pPr>
        <w:spacing w:after="0"/>
      </w:pPr>
      <w:r>
        <w:separator/>
      </w:r>
    </w:p>
  </w:footnote>
  <w:footnote w:type="continuationSeparator" w:id="0">
    <w:p w14:paraId="1B65A48D" w14:textId="77777777" w:rsidR="0048248A" w:rsidRDefault="0048248A" w:rsidP="004717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F8E78" w14:textId="77777777" w:rsidR="00D300DB" w:rsidRDefault="00D300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4A5B4" w14:textId="77777777" w:rsidR="001C5F20" w:rsidRDefault="001C5F20">
    <w:pPr>
      <w:pStyle w:val="Header"/>
    </w:pPr>
  </w:p>
  <w:p w14:paraId="4315E473" w14:textId="77777777" w:rsidR="001C5F20" w:rsidRDefault="001C5F20">
    <w:pPr>
      <w:pStyle w:val="Header"/>
    </w:pPr>
  </w:p>
  <w:p w14:paraId="39E9E592" w14:textId="77777777" w:rsidR="001C5F20" w:rsidRDefault="001C5F20">
    <w:pPr>
      <w:pStyle w:val="Header"/>
    </w:pPr>
  </w:p>
  <w:p w14:paraId="5D18EB0D" w14:textId="77777777" w:rsidR="001C5F20" w:rsidRDefault="001C5F20">
    <w:pPr>
      <w:pStyle w:val="Header"/>
    </w:pPr>
    <w:r>
      <w:rPr>
        <w:noProof/>
        <w:lang w:val="en-GB" w:eastAsia="en-GB"/>
      </w:rPr>
      <mc:AlternateContent>
        <mc:Choice Requires="wps">
          <w:drawing>
            <wp:anchor distT="0" distB="0" distL="114300" distR="114300" simplePos="0" relativeHeight="251657728" behindDoc="1" locked="1" layoutInCell="1" allowOverlap="1" wp14:anchorId="721D2CC3" wp14:editId="644B2767">
              <wp:simplePos x="0" y="0"/>
              <wp:positionH relativeFrom="page">
                <wp:posOffset>685800</wp:posOffset>
              </wp:positionH>
              <wp:positionV relativeFrom="page">
                <wp:posOffset>685800</wp:posOffset>
              </wp:positionV>
              <wp:extent cx="6400800" cy="8686800"/>
              <wp:effectExtent l="19050" t="19050" r="34290" b="34290"/>
              <wp:wrapNone/>
              <wp:docPr id="1" name="Rectangle 1" title="Page borde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8686800"/>
                      </a:xfrm>
                      <a:prstGeom prst="rect">
                        <a:avLst/>
                      </a:prstGeom>
                      <a:noFill/>
                      <a:ln w="50800">
                        <a:solidFill>
                          <a:schemeClr val="accent2"/>
                        </a:solidFill>
                        <a:miter lim="800000"/>
                        <a:headEnd/>
                        <a:tailEnd/>
                      </a:ln>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82400</wp14:pctWidth>
              </wp14:sizeRelH>
              <wp14:sizeRelV relativeFrom="page">
                <wp14:pctHeight>86400</wp14:pctHeight>
              </wp14:sizeRelV>
            </wp:anchor>
          </w:drawing>
        </mc:Choice>
        <mc:Fallback>
          <w:pict>
            <v:rect w14:anchorId="255FA97C" id="Rectangle 1" o:spid="_x0000_s1026" alt="Title: Page border" style="position:absolute;margin-left:54pt;margin-top:54pt;width:7in;height:684pt;z-index:-251658752;visibility:visible;mso-wrap-style:square;mso-width-percent:824;mso-height-percent:864;mso-wrap-distance-left:9pt;mso-wrap-distance-top:0;mso-wrap-distance-right:9pt;mso-wrap-distance-bottom:0;mso-position-horizontal:absolute;mso-position-horizontal-relative:page;mso-position-vertical:absolute;mso-position-vertical-relative:page;mso-width-percent:824;mso-height-percent:86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" filled="f" fillcolor="#9bc1ff" strokecolor="#9f2936 [3205]" strokeweight="4pt">
              <v:fill color2="#3f80cd" focus="100%" type="gradient">
                <o:fill v:ext="view" type="gradientUnscaled"/>
              </v:fill>
              <v:shadow opacity="22938f" offset="0"/>
              <v:textbox inset=",7.2pt,,7.2pt"/>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5A351" w14:textId="77777777" w:rsidR="00D300DB" w:rsidRDefault="00D300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32A4A"/>
    <w:multiLevelType w:val="hybridMultilevel"/>
    <w:tmpl w:val="120A49D6"/>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EA31532"/>
    <w:multiLevelType w:val="hybridMultilevel"/>
    <w:tmpl w:val="BBC86994"/>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14C7086"/>
    <w:multiLevelType w:val="hybridMultilevel"/>
    <w:tmpl w:val="3A08A256"/>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52A4334"/>
    <w:multiLevelType w:val="hybridMultilevel"/>
    <w:tmpl w:val="D7D48EC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ED25185"/>
    <w:multiLevelType w:val="hybridMultilevel"/>
    <w:tmpl w:val="2D4C2554"/>
    <w:lvl w:ilvl="0" w:tplc="1FD4874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46891"/>
    <w:multiLevelType w:val="hybridMultilevel"/>
    <w:tmpl w:val="BD18F7A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96D47"/>
    <w:multiLevelType w:val="hybridMultilevel"/>
    <w:tmpl w:val="1CE84382"/>
    <w:lvl w:ilvl="0" w:tplc="7FB49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BB3C3D"/>
    <w:multiLevelType w:val="hybridMultilevel"/>
    <w:tmpl w:val="5008BAEC"/>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1"/>
  </w:num>
  <w:num w:numId="5">
    <w:abstractNumId w:val="0"/>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AD3"/>
    <w:rsid w:val="00005D8E"/>
    <w:rsid w:val="00011149"/>
    <w:rsid w:val="000941DF"/>
    <w:rsid w:val="000A2CA5"/>
    <w:rsid w:val="000A632D"/>
    <w:rsid w:val="000B3A9D"/>
    <w:rsid w:val="000C33F7"/>
    <w:rsid w:val="000C3AD1"/>
    <w:rsid w:val="000E63D0"/>
    <w:rsid w:val="000E7508"/>
    <w:rsid w:val="00105226"/>
    <w:rsid w:val="00106AD3"/>
    <w:rsid w:val="001131CE"/>
    <w:rsid w:val="001142AB"/>
    <w:rsid w:val="00117687"/>
    <w:rsid w:val="00132207"/>
    <w:rsid w:val="00133861"/>
    <w:rsid w:val="001348DA"/>
    <w:rsid w:val="001350D0"/>
    <w:rsid w:val="00135D08"/>
    <w:rsid w:val="0014291E"/>
    <w:rsid w:val="00171D87"/>
    <w:rsid w:val="00171E97"/>
    <w:rsid w:val="001969DC"/>
    <w:rsid w:val="001A0B2E"/>
    <w:rsid w:val="001C5F20"/>
    <w:rsid w:val="001D63DC"/>
    <w:rsid w:val="001E3BB1"/>
    <w:rsid w:val="00212DB9"/>
    <w:rsid w:val="00247187"/>
    <w:rsid w:val="00264C7E"/>
    <w:rsid w:val="002753C2"/>
    <w:rsid w:val="0027594A"/>
    <w:rsid w:val="00277B30"/>
    <w:rsid w:val="002933E7"/>
    <w:rsid w:val="002B6F6F"/>
    <w:rsid w:val="002E20A8"/>
    <w:rsid w:val="002E7DF5"/>
    <w:rsid w:val="002F20FA"/>
    <w:rsid w:val="002F747F"/>
    <w:rsid w:val="0032461A"/>
    <w:rsid w:val="00334A7A"/>
    <w:rsid w:val="00360E5F"/>
    <w:rsid w:val="00374DB1"/>
    <w:rsid w:val="00376E92"/>
    <w:rsid w:val="003907F3"/>
    <w:rsid w:val="003C316D"/>
    <w:rsid w:val="003D361A"/>
    <w:rsid w:val="0040221E"/>
    <w:rsid w:val="00425B5E"/>
    <w:rsid w:val="00432025"/>
    <w:rsid w:val="00437BDB"/>
    <w:rsid w:val="0044607A"/>
    <w:rsid w:val="0047179A"/>
    <w:rsid w:val="00473382"/>
    <w:rsid w:val="00474A60"/>
    <w:rsid w:val="0048248A"/>
    <w:rsid w:val="00483644"/>
    <w:rsid w:val="00492175"/>
    <w:rsid w:val="004956B8"/>
    <w:rsid w:val="004A2365"/>
    <w:rsid w:val="004A5FC7"/>
    <w:rsid w:val="004C03EF"/>
    <w:rsid w:val="004E78C1"/>
    <w:rsid w:val="00503D6A"/>
    <w:rsid w:val="00531627"/>
    <w:rsid w:val="005330EF"/>
    <w:rsid w:val="00543F80"/>
    <w:rsid w:val="00546DFC"/>
    <w:rsid w:val="00551583"/>
    <w:rsid w:val="00557115"/>
    <w:rsid w:val="005A0846"/>
    <w:rsid w:val="005A3C21"/>
    <w:rsid w:val="005D2CC4"/>
    <w:rsid w:val="005E3187"/>
    <w:rsid w:val="0061282B"/>
    <w:rsid w:val="00626D5D"/>
    <w:rsid w:val="00635B3A"/>
    <w:rsid w:val="006533C1"/>
    <w:rsid w:val="0068259F"/>
    <w:rsid w:val="00697536"/>
    <w:rsid w:val="006A7BDA"/>
    <w:rsid w:val="006C3B9B"/>
    <w:rsid w:val="006C5104"/>
    <w:rsid w:val="006C763A"/>
    <w:rsid w:val="006E28E1"/>
    <w:rsid w:val="006E2C81"/>
    <w:rsid w:val="006F14D9"/>
    <w:rsid w:val="00702B51"/>
    <w:rsid w:val="00720A14"/>
    <w:rsid w:val="00727BD6"/>
    <w:rsid w:val="007512AA"/>
    <w:rsid w:val="00751D21"/>
    <w:rsid w:val="00762843"/>
    <w:rsid w:val="00763F07"/>
    <w:rsid w:val="007A11A6"/>
    <w:rsid w:val="007C440E"/>
    <w:rsid w:val="007D2BE8"/>
    <w:rsid w:val="007F48E3"/>
    <w:rsid w:val="008121AC"/>
    <w:rsid w:val="00820F07"/>
    <w:rsid w:val="00821E58"/>
    <w:rsid w:val="00822234"/>
    <w:rsid w:val="00823003"/>
    <w:rsid w:val="008961F4"/>
    <w:rsid w:val="008A7488"/>
    <w:rsid w:val="008B20BB"/>
    <w:rsid w:val="008B5B43"/>
    <w:rsid w:val="008E3E73"/>
    <w:rsid w:val="008F5B1D"/>
    <w:rsid w:val="008F6D58"/>
    <w:rsid w:val="00912A24"/>
    <w:rsid w:val="00930825"/>
    <w:rsid w:val="00935B62"/>
    <w:rsid w:val="00936FF0"/>
    <w:rsid w:val="0095614A"/>
    <w:rsid w:val="0097195C"/>
    <w:rsid w:val="00980480"/>
    <w:rsid w:val="00997A1C"/>
    <w:rsid w:val="00997E64"/>
    <w:rsid w:val="009B1E0A"/>
    <w:rsid w:val="009C1A95"/>
    <w:rsid w:val="009D05E6"/>
    <w:rsid w:val="009D06F3"/>
    <w:rsid w:val="009D14B5"/>
    <w:rsid w:val="009D3CF7"/>
    <w:rsid w:val="009E311B"/>
    <w:rsid w:val="009F51DD"/>
    <w:rsid w:val="00A11569"/>
    <w:rsid w:val="00A266A7"/>
    <w:rsid w:val="00A3766A"/>
    <w:rsid w:val="00A37F33"/>
    <w:rsid w:val="00A70E33"/>
    <w:rsid w:val="00A81A1A"/>
    <w:rsid w:val="00A863AA"/>
    <w:rsid w:val="00A94195"/>
    <w:rsid w:val="00AA6C50"/>
    <w:rsid w:val="00AB7051"/>
    <w:rsid w:val="00AB78E2"/>
    <w:rsid w:val="00AE57A4"/>
    <w:rsid w:val="00AF1A4C"/>
    <w:rsid w:val="00B016C1"/>
    <w:rsid w:val="00B40F08"/>
    <w:rsid w:val="00B529FB"/>
    <w:rsid w:val="00B57438"/>
    <w:rsid w:val="00B57CAC"/>
    <w:rsid w:val="00B60380"/>
    <w:rsid w:val="00B60B65"/>
    <w:rsid w:val="00B72788"/>
    <w:rsid w:val="00B914E1"/>
    <w:rsid w:val="00B93A4F"/>
    <w:rsid w:val="00BB3FF7"/>
    <w:rsid w:val="00BB4A34"/>
    <w:rsid w:val="00BC4B7E"/>
    <w:rsid w:val="00BC656A"/>
    <w:rsid w:val="00BD256B"/>
    <w:rsid w:val="00C26F36"/>
    <w:rsid w:val="00C2739F"/>
    <w:rsid w:val="00C279D8"/>
    <w:rsid w:val="00C37107"/>
    <w:rsid w:val="00C46068"/>
    <w:rsid w:val="00C503C4"/>
    <w:rsid w:val="00C83A71"/>
    <w:rsid w:val="00C87058"/>
    <w:rsid w:val="00CC233A"/>
    <w:rsid w:val="00D21F2D"/>
    <w:rsid w:val="00D300DB"/>
    <w:rsid w:val="00D359E8"/>
    <w:rsid w:val="00D72757"/>
    <w:rsid w:val="00D90ECA"/>
    <w:rsid w:val="00D976ED"/>
    <w:rsid w:val="00DA5028"/>
    <w:rsid w:val="00DD148A"/>
    <w:rsid w:val="00DD602B"/>
    <w:rsid w:val="00E10EDB"/>
    <w:rsid w:val="00E26F69"/>
    <w:rsid w:val="00E57D81"/>
    <w:rsid w:val="00E60BA8"/>
    <w:rsid w:val="00E66FCD"/>
    <w:rsid w:val="00E930C6"/>
    <w:rsid w:val="00E94B4A"/>
    <w:rsid w:val="00EA73DF"/>
    <w:rsid w:val="00EC0B1A"/>
    <w:rsid w:val="00ED18E8"/>
    <w:rsid w:val="00ED2444"/>
    <w:rsid w:val="00EE0C61"/>
    <w:rsid w:val="00EF36ED"/>
    <w:rsid w:val="00EF40BD"/>
    <w:rsid w:val="00EF6D3E"/>
    <w:rsid w:val="00F06700"/>
    <w:rsid w:val="00F17BA4"/>
    <w:rsid w:val="00F244FB"/>
    <w:rsid w:val="00F43038"/>
    <w:rsid w:val="00F55BA5"/>
    <w:rsid w:val="00F66779"/>
    <w:rsid w:val="00F726D8"/>
    <w:rsid w:val="00F82DC3"/>
    <w:rsid w:val="00F96F32"/>
    <w:rsid w:val="00FD6362"/>
    <w:rsid w:val="00FD698F"/>
    <w:rsid w:val="00FE7ECE"/>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2E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AB7051"/>
    <w:pPr>
      <w:spacing w:before="20" w:after="20" w:line="240" w:lineRule="auto"/>
    </w:pPr>
    <w:rPr>
      <w:lang w:val="en-US"/>
    </w:rPr>
  </w:style>
  <w:style w:type="paragraph" w:styleId="Heading1">
    <w:name w:val="heading 1"/>
    <w:basedOn w:val="Normal"/>
    <w:next w:val="Normal"/>
    <w:link w:val="Heading1Char"/>
    <w:uiPriority w:val="9"/>
    <w:qFormat/>
    <w:rsid w:val="00AB7051"/>
    <w:pPr>
      <w:keepNext/>
      <w:keepLines/>
      <w:pBdr>
        <w:top w:val="single" w:sz="18" w:space="1" w:color="9F2936" w:themeColor="accent2"/>
      </w:pBdr>
      <w:spacing w:before="240" w:after="40"/>
      <w:outlineLvl w:val="0"/>
    </w:pPr>
    <w:rPr>
      <w:rFonts w:asciiTheme="majorHAnsi" w:eastAsiaTheme="majorEastAsia" w:hAnsiTheme="majorHAnsi" w:cstheme="majorBidi"/>
      <w:b/>
      <w:noProof/>
      <w:color w:val="1B587C" w:themeColor="accent3"/>
      <w:sz w:val="26"/>
      <w:szCs w:val="26"/>
    </w:rPr>
  </w:style>
  <w:style w:type="paragraph" w:styleId="Heading2">
    <w:name w:val="heading 2"/>
    <w:basedOn w:val="Normal"/>
    <w:next w:val="Normal"/>
    <w:link w:val="Heading2Char"/>
    <w:uiPriority w:val="9"/>
    <w:semiHidden/>
    <w:rsid w:val="006C763A"/>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051"/>
    <w:rPr>
      <w:rFonts w:asciiTheme="majorHAnsi" w:eastAsiaTheme="majorEastAsia" w:hAnsiTheme="majorHAnsi" w:cstheme="majorBidi"/>
      <w:b/>
      <w:noProof/>
      <w:color w:val="1B587C" w:themeColor="accent3"/>
      <w:sz w:val="26"/>
      <w:szCs w:val="26"/>
      <w:lang w:val="en-US"/>
    </w:rPr>
  </w:style>
  <w:style w:type="character" w:customStyle="1" w:styleId="Heading2Char">
    <w:name w:val="Heading 2 Char"/>
    <w:basedOn w:val="DefaultParagraphFont"/>
    <w:link w:val="Heading2"/>
    <w:uiPriority w:val="9"/>
    <w:semiHidden/>
    <w:rsid w:val="00AB7051"/>
    <w:rPr>
      <w:rFonts w:asciiTheme="majorHAnsi" w:eastAsiaTheme="majorEastAsia" w:hAnsiTheme="majorHAnsi" w:cstheme="majorBidi"/>
      <w:color w:val="B35E06" w:themeColor="accent1" w:themeShade="BF"/>
      <w:sz w:val="26"/>
      <w:szCs w:val="26"/>
      <w:lang w:val="en-US"/>
    </w:rPr>
  </w:style>
  <w:style w:type="paragraph" w:styleId="ListParagraph">
    <w:name w:val="List Paragraph"/>
    <w:basedOn w:val="Normal"/>
    <w:uiPriority w:val="34"/>
    <w:semiHidden/>
    <w:rsid w:val="006C763A"/>
    <w:pPr>
      <w:ind w:left="720"/>
      <w:contextualSpacing/>
    </w:pPr>
  </w:style>
  <w:style w:type="character" w:styleId="Hyperlink">
    <w:name w:val="Hyperlink"/>
    <w:basedOn w:val="DefaultParagraphFont"/>
    <w:uiPriority w:val="99"/>
    <w:unhideWhenUsed/>
    <w:rsid w:val="00697536"/>
    <w:rPr>
      <w:color w:val="6B9F25" w:themeColor="hyperlink"/>
      <w:u w:val="single"/>
    </w:rPr>
  </w:style>
  <w:style w:type="character" w:customStyle="1" w:styleId="UnresolvedMention1">
    <w:name w:val="Unresolved Mention1"/>
    <w:basedOn w:val="DefaultParagraphFont"/>
    <w:uiPriority w:val="99"/>
    <w:semiHidden/>
    <w:unhideWhenUsed/>
    <w:rsid w:val="00697536"/>
    <w:rPr>
      <w:color w:val="605E5C"/>
      <w:shd w:val="clear" w:color="auto" w:fill="E1DFDD"/>
    </w:rPr>
  </w:style>
  <w:style w:type="paragraph" w:styleId="Title">
    <w:name w:val="Title"/>
    <w:basedOn w:val="Normal"/>
    <w:next w:val="Normal"/>
    <w:link w:val="TitleChar"/>
    <w:uiPriority w:val="10"/>
    <w:qFormat/>
    <w:rsid w:val="00AB7051"/>
    <w:pPr>
      <w:spacing w:after="160"/>
      <w:ind w:left="2127"/>
      <w:contextualSpacing/>
    </w:pPr>
    <w:rPr>
      <w:rFonts w:asciiTheme="majorHAnsi" w:eastAsiaTheme="majorEastAsia" w:hAnsiTheme="majorHAnsi" w:cstheme="majorBidi"/>
      <w:b/>
      <w:smallCaps/>
      <w:noProof/>
      <w:color w:val="1B587C" w:themeColor="accent3"/>
      <w:spacing w:val="10"/>
      <w:kern w:val="28"/>
      <w:sz w:val="44"/>
      <w:szCs w:val="52"/>
      <w:lang w:val="en-GB" w:eastAsia="en-GB"/>
    </w:rPr>
  </w:style>
  <w:style w:type="character" w:customStyle="1" w:styleId="TitleChar">
    <w:name w:val="Title Char"/>
    <w:basedOn w:val="DefaultParagraphFont"/>
    <w:link w:val="Title"/>
    <w:uiPriority w:val="10"/>
    <w:rsid w:val="00AB7051"/>
    <w:rPr>
      <w:rFonts w:asciiTheme="majorHAnsi" w:eastAsiaTheme="majorEastAsia" w:hAnsiTheme="majorHAnsi" w:cstheme="majorBidi"/>
      <w:b/>
      <w:smallCaps/>
      <w:noProof/>
      <w:color w:val="1B587C" w:themeColor="accent3"/>
      <w:spacing w:val="10"/>
      <w:kern w:val="28"/>
      <w:sz w:val="44"/>
      <w:szCs w:val="52"/>
      <w:lang w:val="en-GB" w:eastAsia="en-GB"/>
    </w:rPr>
  </w:style>
  <w:style w:type="paragraph" w:styleId="Header">
    <w:name w:val="header"/>
    <w:basedOn w:val="Normal"/>
    <w:link w:val="HeaderChar"/>
    <w:uiPriority w:val="99"/>
    <w:semiHidden/>
    <w:rsid w:val="008F5B1D"/>
    <w:pPr>
      <w:tabs>
        <w:tab w:val="center" w:pos="4320"/>
        <w:tab w:val="right" w:pos="8640"/>
      </w:tabs>
      <w:spacing w:after="0"/>
    </w:pPr>
  </w:style>
  <w:style w:type="character" w:customStyle="1" w:styleId="HeaderChar">
    <w:name w:val="Header Char"/>
    <w:basedOn w:val="DefaultParagraphFont"/>
    <w:link w:val="Header"/>
    <w:uiPriority w:val="99"/>
    <w:semiHidden/>
    <w:rsid w:val="00AB7051"/>
    <w:rPr>
      <w:lang w:val="en-US"/>
    </w:rPr>
  </w:style>
  <w:style w:type="paragraph" w:styleId="Footer">
    <w:name w:val="footer"/>
    <w:basedOn w:val="Normal"/>
    <w:link w:val="FooterChar"/>
    <w:uiPriority w:val="99"/>
    <w:semiHidden/>
    <w:rsid w:val="008F5B1D"/>
    <w:pPr>
      <w:tabs>
        <w:tab w:val="center" w:pos="4320"/>
        <w:tab w:val="right" w:pos="8640"/>
      </w:tabs>
      <w:spacing w:after="0"/>
    </w:pPr>
  </w:style>
  <w:style w:type="character" w:customStyle="1" w:styleId="FooterChar">
    <w:name w:val="Footer Char"/>
    <w:basedOn w:val="DefaultParagraphFont"/>
    <w:link w:val="Footer"/>
    <w:uiPriority w:val="99"/>
    <w:semiHidden/>
    <w:rsid w:val="00AB7051"/>
    <w:rPr>
      <w:lang w:val="en-US"/>
    </w:rPr>
  </w:style>
  <w:style w:type="paragraph" w:styleId="Subtitle">
    <w:name w:val="Subtitle"/>
    <w:basedOn w:val="Normal"/>
    <w:next w:val="Normal"/>
    <w:link w:val="SubtitleChar"/>
    <w:uiPriority w:val="11"/>
    <w:qFormat/>
    <w:rsid w:val="00AB7051"/>
    <w:pPr>
      <w:numPr>
        <w:ilvl w:val="1"/>
      </w:numPr>
      <w:spacing w:before="0" w:after="600"/>
      <w:ind w:left="2127"/>
    </w:pPr>
    <w:rPr>
      <w:rFonts w:asciiTheme="majorHAnsi" w:eastAsiaTheme="majorEastAsia" w:hAnsiTheme="majorHAnsi" w:cstheme="majorBidi"/>
      <w:iCs/>
      <w:sz w:val="32"/>
      <w:szCs w:val="32"/>
    </w:rPr>
  </w:style>
  <w:style w:type="character" w:customStyle="1" w:styleId="SubtitleChar">
    <w:name w:val="Subtitle Char"/>
    <w:basedOn w:val="DefaultParagraphFont"/>
    <w:link w:val="Subtitle"/>
    <w:uiPriority w:val="11"/>
    <w:rsid w:val="00AB7051"/>
    <w:rPr>
      <w:rFonts w:asciiTheme="majorHAnsi" w:eastAsiaTheme="majorEastAsia" w:hAnsiTheme="majorHAnsi" w:cstheme="majorBidi"/>
      <w:iCs/>
      <w:sz w:val="32"/>
      <w:szCs w:val="32"/>
      <w:lang w:val="en-US"/>
    </w:rPr>
  </w:style>
  <w:style w:type="paragraph" w:customStyle="1" w:styleId="checklistindent">
    <w:name w:val="checklist indent"/>
    <w:basedOn w:val="Normal"/>
    <w:qFormat/>
    <w:rsid w:val="00F06700"/>
    <w:pPr>
      <w:spacing w:before="0" w:after="0"/>
      <w:ind w:left="284" w:hanging="284"/>
    </w:pPr>
    <w:rPr>
      <w:sz w:val="21"/>
      <w:szCs w:val="21"/>
    </w:rPr>
  </w:style>
  <w:style w:type="character" w:styleId="PlaceholderText">
    <w:name w:val="Placeholder Text"/>
    <w:basedOn w:val="DefaultParagraphFont"/>
    <w:uiPriority w:val="99"/>
    <w:semiHidden/>
    <w:rsid w:val="0032461A"/>
    <w:rPr>
      <w:color w:val="808080"/>
    </w:rPr>
  </w:style>
  <w:style w:type="character" w:styleId="BookTitle">
    <w:name w:val="Book Title"/>
    <w:basedOn w:val="DefaultParagraphFont"/>
    <w:uiPriority w:val="33"/>
    <w:semiHidden/>
    <w:rsid w:val="007F48E3"/>
    <w:rPr>
      <w:b/>
      <w:bCs/>
      <w:i/>
      <w:iCs/>
      <w:spacing w:val="5"/>
    </w:rPr>
  </w:style>
  <w:style w:type="character" w:styleId="UnresolvedMention">
    <w:name w:val="Unresolved Mention"/>
    <w:basedOn w:val="DefaultParagraphFont"/>
    <w:uiPriority w:val="99"/>
    <w:semiHidden/>
    <w:unhideWhenUsed/>
    <w:rsid w:val="007F48E3"/>
    <w:rPr>
      <w:color w:val="605E5C"/>
      <w:shd w:val="clear" w:color="auto" w:fill="E1DFDD"/>
    </w:rPr>
  </w:style>
  <w:style w:type="table" w:styleId="TableGrid">
    <w:name w:val="Table Grid"/>
    <w:basedOn w:val="TableNormal"/>
    <w:uiPriority w:val="39"/>
    <w:rsid w:val="00543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37BDB"/>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820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naturalhistory2.si.edu/vt3/NMNH/z_tour-022.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O_55eg00H-w"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lipk\AppData\Roaming\Microsoft\Templates\Book%20club%20checklist.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33">
      <a:majorFont>
        <a:latin typeface="Baskerville Old Face"/>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dc7352e55e77714fab0739bd1a2ce12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b47b806cf7e90fe7257fa1ff83c741b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CAA032-855D-4D88-9EFB-3C0B4AB5BF01}">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099A093B-A384-41FC-9E4C-1C610256DE54}">
  <ds:schemaRefs>
    <ds:schemaRef ds:uri="http://schemas.microsoft.com/sharepoint/v3/contenttype/forms"/>
  </ds:schemaRefs>
</ds:datastoreItem>
</file>

<file path=customXml/itemProps3.xml><?xml version="1.0" encoding="utf-8"?>
<ds:datastoreItem xmlns:ds="http://schemas.openxmlformats.org/officeDocument/2006/customXml" ds:itemID="{0C25AFDA-7A2B-41E0-8C58-B72152381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Book club checklist.dotx</Template>
  <TotalTime>0</TotalTime>
  <Pages>16</Pages>
  <Words>1003</Words>
  <Characters>5719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2020-04-21T22:59:00Z</dcterms:created>
  <dcterms:modified xsi:type="dcterms:W3CDTF">2020-05-01T03:26:00Z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FilipK@microsoft.com</vt:lpwstr>
  </property>
  <property fmtid="{D5CDD505-2E9C-101B-9397-08002B2CF9AE}" pid="6" name="MSIP_Label_f42aa342-8706-4288-bd11-ebb85995028c_SetDate">
    <vt:lpwstr>2020-04-21T23:07:43.1004639Z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906619e6-ef9b-4042-9bc7-b3b6be8cccb5</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